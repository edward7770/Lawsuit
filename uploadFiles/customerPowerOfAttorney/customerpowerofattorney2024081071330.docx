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13A5" w14:textId="77777777" w:rsidR="00FB7A93" w:rsidRDefault="00000000">
      <w:pPr>
        <w:jc w:val="right"/>
      </w:pPr>
      <w:r>
        <w:rPr>
          <w:noProof/>
        </w:rPr>
        <w:drawing>
          <wp:inline distT="0" distB="0" distL="0" distR="0" wp14:anchorId="27ABC0A1" wp14:editId="0309AC78">
            <wp:extent cx="3056890" cy="1454785"/>
            <wp:effectExtent l="0" t="0" r="0" b="0"/>
            <wp:docPr id="17853280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28049"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7322" cy="1459880"/>
                    </a:xfrm>
                    <a:prstGeom prst="rect">
                      <a:avLst/>
                    </a:prstGeom>
                  </pic:spPr>
                </pic:pic>
              </a:graphicData>
            </a:graphic>
          </wp:inline>
        </w:drawing>
      </w:r>
    </w:p>
    <w:p w14:paraId="513994EE" w14:textId="77777777" w:rsidR="00FB7A93" w:rsidRDefault="00FB7A93"/>
    <w:p w14:paraId="29134F32" w14:textId="77777777" w:rsidR="00FB7A93" w:rsidRDefault="00FB7A93"/>
    <w:p w14:paraId="64D1F7BF" w14:textId="77777777" w:rsidR="00FB7A93" w:rsidRDefault="00FB7A93"/>
    <w:p w14:paraId="661A3845" w14:textId="77777777" w:rsidR="00FB7A93" w:rsidRDefault="00FB7A93"/>
    <w:p w14:paraId="16ED9FC3" w14:textId="77777777" w:rsidR="00FB7A93" w:rsidRDefault="00FB7A93"/>
    <w:p w14:paraId="3516B682" w14:textId="77777777" w:rsidR="00FB7A93" w:rsidRDefault="00FB7A93"/>
    <w:p w14:paraId="43647BAF" w14:textId="77777777" w:rsidR="00FB7A93" w:rsidRDefault="00FB7A93"/>
    <w:p w14:paraId="00E9B5FB" w14:textId="77777777" w:rsidR="00FB7A93" w:rsidRDefault="00FB7A93"/>
    <w:p w14:paraId="20F703A6" w14:textId="77777777" w:rsidR="00FB7A93" w:rsidRDefault="00FB7A93"/>
    <w:p w14:paraId="3F53CA40" w14:textId="77777777" w:rsidR="00FB7A93" w:rsidRDefault="00FB7A93"/>
    <w:p w14:paraId="0C82E184" w14:textId="77777777" w:rsidR="00FB7A93" w:rsidRDefault="00FB7A93"/>
    <w:p w14:paraId="14124219" w14:textId="77777777" w:rsidR="00FB7A93" w:rsidRDefault="00FB7A93"/>
    <w:p w14:paraId="1B7E74F4" w14:textId="77777777" w:rsidR="00FB7A93" w:rsidRDefault="00FB7A93"/>
    <w:p w14:paraId="5D596D23" w14:textId="77777777" w:rsidR="00FB7A93" w:rsidRDefault="00FB7A93"/>
    <w:p w14:paraId="4ABCAFE8" w14:textId="77777777" w:rsidR="00FB7A93" w:rsidRDefault="00FB7A93"/>
    <w:p w14:paraId="43B5291A" w14:textId="77777777" w:rsidR="00FB7A93" w:rsidRDefault="00FB7A93"/>
    <w:p w14:paraId="17F6B1C6" w14:textId="77777777" w:rsidR="00FB7A93" w:rsidRDefault="00FB7A93"/>
    <w:p w14:paraId="6E0EBEE9" w14:textId="77777777" w:rsidR="00FB7A93" w:rsidRDefault="00FB7A93"/>
    <w:p w14:paraId="46BEE382" w14:textId="77777777" w:rsidR="00FB7A93" w:rsidRDefault="00FB7A93"/>
    <w:p w14:paraId="242ADD9A" w14:textId="77777777" w:rsidR="00FB7A93" w:rsidRDefault="00FB7A93"/>
    <w:p w14:paraId="1B841B97" w14:textId="77777777" w:rsidR="00FB7A93" w:rsidRDefault="00FB7A93"/>
    <w:p w14:paraId="36231DA3" w14:textId="77777777" w:rsidR="00FB7A93" w:rsidRDefault="00FB7A93"/>
    <w:p w14:paraId="7C34CF60" w14:textId="77777777" w:rsidR="00FB7A93" w:rsidRDefault="00FB7A93"/>
    <w:p w14:paraId="11049BED" w14:textId="77777777" w:rsidR="00FB7A93" w:rsidRDefault="00000000">
      <w:pPr>
        <w:rPr>
          <w:color w:val="34ABA2" w:themeColor="accent6"/>
        </w:rPr>
      </w:pPr>
      <w:r>
        <w:rPr>
          <w:color w:val="34ABA2" w:themeColor="accent6"/>
        </w:rPr>
        <w:t xml:space="preserve">www.prosumator.com </w:t>
      </w:r>
    </w:p>
    <w:p w14:paraId="78DE84EC" w14:textId="77777777" w:rsidR="00FB7A93" w:rsidRDefault="00000000">
      <w:r>
        <w:rPr>
          <w:sz w:val="44"/>
          <w:szCs w:val="44"/>
        </w:rPr>
        <w:t>Software Development Specifications Document</w:t>
      </w:r>
    </w:p>
    <w:p w14:paraId="0B9E49EC" w14:textId="77777777" w:rsidR="00FB7A93" w:rsidRDefault="00FB7A93">
      <w:pPr>
        <w:rPr>
          <w:sz w:val="44"/>
          <w:szCs w:val="44"/>
        </w:rPr>
      </w:pPr>
    </w:p>
    <w:p w14:paraId="5286A3B2" w14:textId="77777777" w:rsidR="00FB7A93" w:rsidRDefault="00FB7A93"/>
    <w:p w14:paraId="1242D003" w14:textId="77777777" w:rsidR="00FB7A93" w:rsidRDefault="00000000">
      <w:r>
        <w:t>Version: #2 - 20240419</w:t>
      </w:r>
    </w:p>
    <w:p w14:paraId="2832CF98" w14:textId="77777777" w:rsidR="00FB7A93" w:rsidRDefault="00000000">
      <w:r>
        <w:t>Author: Adrian Sandu</w:t>
      </w:r>
    </w:p>
    <w:p w14:paraId="4052BF27" w14:textId="77777777" w:rsidR="00FB7A93" w:rsidRDefault="00000000">
      <w:pPr>
        <w:pStyle w:val="Title"/>
      </w:pPr>
      <w:r>
        <w:lastRenderedPageBreak/>
        <w:t>Versions</w:t>
      </w:r>
    </w:p>
    <w:p w14:paraId="417C1934" w14:textId="77777777" w:rsidR="00FB7A93" w:rsidRDefault="00000000">
      <w:pPr>
        <w:pStyle w:val="Content"/>
      </w:pPr>
      <w:r>
        <w:t>#2 20240419</w:t>
      </w:r>
    </w:p>
    <w:p w14:paraId="50DFB828" w14:textId="77777777" w:rsidR="00FB7A93" w:rsidRDefault="00000000">
      <w:pPr>
        <w:pStyle w:val="Content"/>
      </w:pPr>
      <w:r>
        <w:t>#3 20240424</w:t>
      </w:r>
    </w:p>
    <w:p w14:paraId="31A8AF53" w14:textId="77777777" w:rsidR="00FB7A93" w:rsidRDefault="00000000">
      <w:pPr>
        <w:pStyle w:val="Content"/>
      </w:pPr>
      <w:r>
        <w:t>#4 20240424</w:t>
      </w:r>
    </w:p>
    <w:p w14:paraId="4FCD027C" w14:textId="1FEE5F7E" w:rsidR="0005059D" w:rsidRDefault="0005059D">
      <w:pPr>
        <w:pStyle w:val="Content"/>
      </w:pPr>
      <w:r>
        <w:t>#5 20240429</w:t>
      </w:r>
    </w:p>
    <w:p w14:paraId="2F5ABFFF" w14:textId="77777777" w:rsidR="00FB7A93" w:rsidRDefault="00FB7A93"/>
    <w:p w14:paraId="47845FFF" w14:textId="77777777" w:rsidR="00FB7A93" w:rsidRDefault="00FB7A93"/>
    <w:p w14:paraId="3C63829E" w14:textId="77777777" w:rsidR="00FB7A93" w:rsidRDefault="00FB7A93"/>
    <w:p w14:paraId="5096BE17" w14:textId="77777777" w:rsidR="00FB7A93" w:rsidRDefault="00000000">
      <w:pPr>
        <w:pStyle w:val="Title"/>
      </w:pPr>
      <w:r>
        <w:t>Fixes (8hrs)</w:t>
      </w:r>
    </w:p>
    <w:p w14:paraId="42075844" w14:textId="77777777" w:rsidR="00FB7A93" w:rsidRDefault="00000000">
      <w:pPr>
        <w:pStyle w:val="EmphasisText"/>
      </w:pPr>
      <w:r>
        <w:t>#1 20240418 (Quoted 8hrs)</w:t>
      </w:r>
    </w:p>
    <w:p w14:paraId="2ED1EF5D" w14:textId="77777777" w:rsidR="00FB7A93" w:rsidRDefault="00000000">
      <w:pPr>
        <w:pStyle w:val="Content"/>
        <w:numPr>
          <w:ilvl w:val="0"/>
          <w:numId w:val="2"/>
        </w:numPr>
      </w:pPr>
      <w:r>
        <w:t>On the New Solution Wizard, the Inverter Tab has the String (MPPT) value as a field to be captured, this must be displayed as a value from the Inverter Table, it is not a value that is entered into the Inverter Tab of the New Solution Wizard.</w:t>
      </w:r>
    </w:p>
    <w:p w14:paraId="46D88146" w14:textId="77777777" w:rsidR="00FB7A93" w:rsidRDefault="00000000">
      <w:pPr>
        <w:pStyle w:val="Content"/>
        <w:numPr>
          <w:ilvl w:val="0"/>
          <w:numId w:val="2"/>
        </w:numPr>
      </w:pPr>
      <w:r>
        <w:t xml:space="preserve">If a user is not logged in, and accesses a page by typing in the </w:t>
      </w:r>
      <w:proofErr w:type="spellStart"/>
      <w:r>
        <w:t>url</w:t>
      </w:r>
      <w:proofErr w:type="spellEnd"/>
      <w:r>
        <w:t xml:space="preserve">, the page must check if the user is logged in and if the user has the necessary role to view that page. </w:t>
      </w:r>
    </w:p>
    <w:p w14:paraId="7AE446FF" w14:textId="77777777" w:rsidR="00FB7A93" w:rsidRDefault="00000000">
      <w:pPr>
        <w:pStyle w:val="Content"/>
        <w:numPr>
          <w:ilvl w:val="1"/>
          <w:numId w:val="2"/>
        </w:numPr>
      </w:pPr>
      <w:r>
        <w:t xml:space="preserve">If the user is not logged in, the page will show an error message: You are not logged in, please login where the world login is a link to the login page. </w:t>
      </w:r>
    </w:p>
    <w:p w14:paraId="2284AC69" w14:textId="77777777" w:rsidR="00FB7A93" w:rsidRDefault="00000000">
      <w:pPr>
        <w:pStyle w:val="Content"/>
        <w:numPr>
          <w:ilvl w:val="1"/>
          <w:numId w:val="2"/>
        </w:numPr>
      </w:pPr>
      <w:r>
        <w:t>If the user is logged in but does not have the necessary role to access that page, the page will show an error message: You do not have access to this functionality. To request access to this functionality, please contact support. The world support, is a link to the Support Page (the support page will be defined as a new feature)</w:t>
      </w:r>
    </w:p>
    <w:p w14:paraId="56D6F0B7" w14:textId="77777777" w:rsidR="00FB7A93" w:rsidRDefault="00FB7A93">
      <w:pPr>
        <w:pStyle w:val="Content"/>
        <w:numPr>
          <w:ilvl w:val="0"/>
          <w:numId w:val="0"/>
        </w:numPr>
        <w:ind w:left="1440"/>
      </w:pPr>
    </w:p>
    <w:p w14:paraId="0EDD7BA5" w14:textId="77777777" w:rsidR="00FB7A93" w:rsidRDefault="00000000">
      <w:pPr>
        <w:pStyle w:val="EmphasisText"/>
      </w:pPr>
      <w:r>
        <w:t>#2 20240424</w:t>
      </w:r>
    </w:p>
    <w:p w14:paraId="61DD1047" w14:textId="77777777" w:rsidR="00FB7A93" w:rsidRDefault="00000000">
      <w:pPr>
        <w:pStyle w:val="Content"/>
        <w:numPr>
          <w:ilvl w:val="0"/>
          <w:numId w:val="3"/>
        </w:numPr>
      </w:pPr>
      <w:r>
        <w:t>When a Brand is selected for Solution Filtering System on the Home Page, it cannot be deselected, meaning not to filter by brand anymore. It should be able to be deselected, meaning Choosing: All Brands</w:t>
      </w:r>
    </w:p>
    <w:p w14:paraId="78C65B7E" w14:textId="77777777" w:rsidR="00FB7A93" w:rsidRDefault="00000000">
      <w:pPr>
        <w:pStyle w:val="Content"/>
        <w:numPr>
          <w:ilvl w:val="0"/>
          <w:numId w:val="3"/>
        </w:numPr>
      </w:pPr>
      <w:r>
        <w:t>…</w:t>
      </w:r>
    </w:p>
    <w:p w14:paraId="6CB0D999" w14:textId="77777777" w:rsidR="00FB7A93" w:rsidRDefault="00FB7A93">
      <w:pPr>
        <w:pStyle w:val="EmphasisText"/>
      </w:pPr>
    </w:p>
    <w:p w14:paraId="5798A0EA" w14:textId="77777777" w:rsidR="00FB7A93" w:rsidRDefault="00FB7A93">
      <w:pPr>
        <w:pStyle w:val="Subtitle"/>
        <w:framePr w:wrap="around"/>
      </w:pPr>
    </w:p>
    <w:p w14:paraId="15622539" w14:textId="77777777" w:rsidR="00FB7A93" w:rsidRDefault="00FB7A93">
      <w:pPr>
        <w:pStyle w:val="Title"/>
      </w:pPr>
    </w:p>
    <w:p w14:paraId="713ACAFA" w14:textId="77777777" w:rsidR="00FB7A93" w:rsidRDefault="00000000">
      <w:pPr>
        <w:pStyle w:val="Title"/>
      </w:pPr>
      <w:r>
        <w:t>New Features</w:t>
      </w:r>
    </w:p>
    <w:p w14:paraId="7789DFC3" w14:textId="77777777" w:rsidR="00FB7A93" w:rsidRDefault="00000000">
      <w:pPr>
        <w:pStyle w:val="EmphasisText"/>
      </w:pPr>
      <w:r>
        <w:t xml:space="preserve">#2 20240417 (37 </w:t>
      </w:r>
      <w:proofErr w:type="spellStart"/>
      <w:r>
        <w:t>hrs</w:t>
      </w:r>
      <w:proofErr w:type="spellEnd"/>
      <w:r>
        <w:t>)</w:t>
      </w:r>
    </w:p>
    <w:p w14:paraId="7F5A4149" w14:textId="77777777" w:rsidR="00FB7A93" w:rsidRDefault="00000000">
      <w:pPr>
        <w:pStyle w:val="Content"/>
        <w:numPr>
          <w:ilvl w:val="0"/>
          <w:numId w:val="4"/>
        </w:numPr>
      </w:pPr>
      <w:r>
        <w:t>The Brands Table does not currently show if the brand if for an Inverter, for Panels or for Storage. This means that it is currently showing the same brands for Inverters, Panels and Storage and this is not right.</w:t>
      </w:r>
    </w:p>
    <w:p w14:paraId="44877AB1" w14:textId="77777777" w:rsidR="00FB7A93" w:rsidRDefault="00000000">
      <w:pPr>
        <w:pStyle w:val="Content"/>
        <w:numPr>
          <w:ilvl w:val="1"/>
          <w:numId w:val="4"/>
        </w:numPr>
      </w:pPr>
      <w:r>
        <w:t>Add a new field to the Brands Table called Type and there are 3 possible values for this field: Inverter, Panel, Storage</w:t>
      </w:r>
    </w:p>
    <w:p w14:paraId="1C7AA4CE" w14:textId="77777777" w:rsidR="00FB7A93" w:rsidRDefault="00000000">
      <w:pPr>
        <w:pStyle w:val="Content"/>
        <w:numPr>
          <w:ilvl w:val="1"/>
          <w:numId w:val="4"/>
        </w:numPr>
      </w:pPr>
      <w:r>
        <w:t>On the New Solution Wizard, Inverter Tab, only show the brands that are of Type Inverter</w:t>
      </w:r>
    </w:p>
    <w:p w14:paraId="281137C6" w14:textId="77777777" w:rsidR="00FB7A93" w:rsidRDefault="00000000">
      <w:pPr>
        <w:pStyle w:val="Content"/>
        <w:numPr>
          <w:ilvl w:val="1"/>
          <w:numId w:val="4"/>
        </w:numPr>
      </w:pPr>
      <w:r>
        <w:t>On the New Solution Wizard, Panels Tab, only show the brands that are of Type Panel</w:t>
      </w:r>
    </w:p>
    <w:p w14:paraId="37955E9A" w14:textId="77777777" w:rsidR="00FB7A93" w:rsidRDefault="00000000">
      <w:pPr>
        <w:pStyle w:val="Content"/>
        <w:numPr>
          <w:ilvl w:val="1"/>
          <w:numId w:val="4"/>
        </w:numPr>
      </w:pPr>
      <w:r>
        <w:t>On the New Solution Wizard, Storage Tab, only show the brands that are of Type Storage</w:t>
      </w:r>
    </w:p>
    <w:p w14:paraId="785B1235" w14:textId="77777777" w:rsidR="00FB7A93" w:rsidRDefault="00000000">
      <w:pPr>
        <w:pStyle w:val="Content"/>
        <w:numPr>
          <w:ilvl w:val="0"/>
          <w:numId w:val="4"/>
        </w:numPr>
      </w:pPr>
      <w:r>
        <w:t>There is no current functionality to add a new Brand. This functionality must be added.</w:t>
      </w:r>
    </w:p>
    <w:p w14:paraId="58D67A68" w14:textId="77777777" w:rsidR="00FB7A93" w:rsidRDefault="00000000">
      <w:pPr>
        <w:pStyle w:val="Content"/>
        <w:numPr>
          <w:ilvl w:val="1"/>
          <w:numId w:val="4"/>
        </w:numPr>
      </w:pPr>
      <w:r>
        <w:t xml:space="preserve">Add a menu item under the current Add menu that is called Add Brand. The brand name must be typed in, and a </w:t>
      </w:r>
      <w:proofErr w:type="gramStart"/>
      <w:r>
        <w:t>drop down</w:t>
      </w:r>
      <w:proofErr w:type="gramEnd"/>
      <w:r>
        <w:t xml:space="preserve"> showing Inverter, Panel, Storage must be in the drop down</w:t>
      </w:r>
    </w:p>
    <w:p w14:paraId="3722CB10" w14:textId="77777777" w:rsidR="00FB7A93" w:rsidRDefault="00000000">
      <w:pPr>
        <w:pStyle w:val="Content"/>
        <w:numPr>
          <w:ilvl w:val="1"/>
          <w:numId w:val="4"/>
        </w:numPr>
      </w:pPr>
      <w:r>
        <w:t xml:space="preserve">Typed brand name must be saved as Huawei even if it is typed </w:t>
      </w:r>
      <w:proofErr w:type="spellStart"/>
      <w:r>
        <w:t>huawei</w:t>
      </w:r>
      <w:proofErr w:type="spellEnd"/>
      <w:r>
        <w:t xml:space="preserve"> or HAUWEI. Capitalize the first letter and the then the rest must be in small letters.</w:t>
      </w:r>
    </w:p>
    <w:p w14:paraId="4CD4F223" w14:textId="77777777" w:rsidR="00FB7A93" w:rsidRDefault="00000000">
      <w:pPr>
        <w:pStyle w:val="Content"/>
        <w:numPr>
          <w:ilvl w:val="1"/>
          <w:numId w:val="4"/>
        </w:numPr>
      </w:pPr>
      <w:r>
        <w:t>No duplicates are allowed. If a Huawei Type Inverter is already in the Brands table, then user is notified: [Brand Name] already exists for [Inverters | Panels | Storage], else the user is notified” [Brand Name] was added for [Inverters | Panels | Storage].</w:t>
      </w:r>
    </w:p>
    <w:p w14:paraId="205A13F1" w14:textId="77777777" w:rsidR="00FB7A93" w:rsidRDefault="00000000">
      <w:pPr>
        <w:pStyle w:val="Content"/>
        <w:numPr>
          <w:ilvl w:val="0"/>
          <w:numId w:val="4"/>
        </w:numPr>
      </w:pPr>
      <w:r>
        <w:t>Home Page</w:t>
      </w:r>
    </w:p>
    <w:p w14:paraId="3ABBB541" w14:textId="77777777" w:rsidR="00FB7A93" w:rsidRDefault="00000000">
      <w:pPr>
        <w:pStyle w:val="Content"/>
        <w:numPr>
          <w:ilvl w:val="1"/>
          <w:numId w:val="4"/>
        </w:numPr>
      </w:pPr>
      <w:r>
        <w:t>The home page will show a filtering system where the user can select:</w:t>
      </w:r>
    </w:p>
    <w:p w14:paraId="4E255B00" w14:textId="77777777" w:rsidR="00FB7A93" w:rsidRDefault="00000000">
      <w:pPr>
        <w:pStyle w:val="Content"/>
        <w:numPr>
          <w:ilvl w:val="2"/>
          <w:numId w:val="4"/>
        </w:numPr>
      </w:pPr>
      <w:r>
        <w:lastRenderedPageBreak/>
        <w:t>1 Phase or 3 Phase (Radio button)</w:t>
      </w:r>
    </w:p>
    <w:p w14:paraId="0A20E76B" w14:textId="77777777" w:rsidR="00FB7A93" w:rsidRDefault="00000000">
      <w:pPr>
        <w:pStyle w:val="Content"/>
        <w:numPr>
          <w:ilvl w:val="2"/>
          <w:numId w:val="4"/>
        </w:numPr>
      </w:pPr>
      <w:r>
        <w:t>When a radio button is selected, the system will load the list of inverters that are configured as 1 Phase or 3 Phase, depending on selection. At the same time, a list of Solutions is shown under the filtering systems. So, If I select 1 Phase, as soon as I select 1 Phase, the Solution List is loaded below the filtering systema and also, the Inverter drop down is also populated with Inverters that are 1 Phase. The Inverter list will show the KVA Value of the 1Phase Inverters, not the brand.</w:t>
      </w:r>
    </w:p>
    <w:p w14:paraId="2B5AB43C" w14:textId="77777777" w:rsidR="00FB7A93" w:rsidRDefault="00000000">
      <w:pPr>
        <w:pStyle w:val="Content"/>
        <w:numPr>
          <w:ilvl w:val="2"/>
          <w:numId w:val="4"/>
        </w:numPr>
      </w:pPr>
      <w:r>
        <w:t>Once a user selects a KVA value from the KVA drop down, then the drop down below is populated and the Solution list is updated to only show Inverts of 1 Phase and the selected KVA. The same applies when Bands is selected, the Solution List is updates based on the 1 Phase, KVA Selected and Brand selected.</w:t>
      </w:r>
    </w:p>
    <w:p w14:paraId="51C13CC2" w14:textId="77777777" w:rsidR="00FB7A93" w:rsidRDefault="00000000">
      <w:pPr>
        <w:pStyle w:val="Content"/>
        <w:numPr>
          <w:ilvl w:val="2"/>
          <w:numId w:val="4"/>
        </w:numPr>
      </w:pPr>
      <w:r>
        <w:t xml:space="preserve">The filtering continues with the solar panel </w:t>
      </w:r>
      <w:proofErr w:type="spellStart"/>
      <w:r>
        <w:t>kWp</w:t>
      </w:r>
      <w:proofErr w:type="spellEnd"/>
      <w:r>
        <w:t xml:space="preserve"> and then the Solar Panel Brand</w:t>
      </w:r>
    </w:p>
    <w:p w14:paraId="7D44CBF2" w14:textId="77777777" w:rsidR="00FB7A93" w:rsidRDefault="00000000">
      <w:pPr>
        <w:pStyle w:val="Content"/>
        <w:numPr>
          <w:ilvl w:val="2"/>
          <w:numId w:val="4"/>
        </w:numPr>
      </w:pPr>
      <w:r>
        <w:t xml:space="preserve">The filtering then </w:t>
      </w:r>
      <w:proofErr w:type="gramStart"/>
      <w:r>
        <w:t>continue</w:t>
      </w:r>
      <w:proofErr w:type="gramEnd"/>
      <w:r>
        <w:t xml:space="preserve"> with the Storage capacity and the Storage Brand.</w:t>
      </w:r>
    </w:p>
    <w:p w14:paraId="5350EB37" w14:textId="77777777" w:rsidR="00FB7A93" w:rsidRDefault="00000000">
      <w:pPr>
        <w:pStyle w:val="EmphasisText"/>
      </w:pPr>
      <w:r>
        <w:t>#3 20240424</w:t>
      </w:r>
    </w:p>
    <w:p w14:paraId="625C70D3" w14:textId="77777777" w:rsidR="00FB7A93" w:rsidRDefault="00FB7A93">
      <w:pPr>
        <w:pStyle w:val="EmphasisText"/>
      </w:pPr>
    </w:p>
    <w:p w14:paraId="0F61324F" w14:textId="77777777" w:rsidR="00FB7A93" w:rsidRDefault="00000000">
      <w:pPr>
        <w:pStyle w:val="Content"/>
        <w:numPr>
          <w:ilvl w:val="0"/>
          <w:numId w:val="5"/>
        </w:numPr>
      </w:pPr>
      <w:r>
        <w:t xml:space="preserve">Add logo in place of </w:t>
      </w:r>
      <w:proofErr w:type="spellStart"/>
      <w:r>
        <w:t>Techumanity</w:t>
      </w:r>
      <w:proofErr w:type="spellEnd"/>
      <w:r>
        <w:t>(1hr)</w:t>
      </w:r>
    </w:p>
    <w:p w14:paraId="1ED3CA82" w14:textId="77777777" w:rsidR="00FB7A93" w:rsidRDefault="00000000">
      <w:pPr>
        <w:pStyle w:val="Content"/>
        <w:numPr>
          <w:ilvl w:val="0"/>
          <w:numId w:val="5"/>
        </w:numPr>
      </w:pPr>
      <w:r>
        <w:t>Add field Watts to Storage table (int) (1hr)</w:t>
      </w:r>
    </w:p>
    <w:p w14:paraId="3E0C8D7B" w14:textId="77777777" w:rsidR="00FB7A93" w:rsidRDefault="00000000">
      <w:pPr>
        <w:pStyle w:val="Content"/>
        <w:numPr>
          <w:ilvl w:val="1"/>
          <w:numId w:val="5"/>
        </w:numPr>
      </w:pPr>
      <w:r>
        <w:t>Also add the field to be captured when capturing Storage and when capturing New Solution</w:t>
      </w:r>
    </w:p>
    <w:p w14:paraId="029C80A1" w14:textId="77777777" w:rsidR="00FB7A93" w:rsidRDefault="00000000">
      <w:pPr>
        <w:pStyle w:val="Content"/>
        <w:numPr>
          <w:ilvl w:val="0"/>
          <w:numId w:val="5"/>
        </w:numPr>
      </w:pPr>
      <w:r>
        <w:t>Add a Review table(1hr)</w:t>
      </w:r>
    </w:p>
    <w:p w14:paraId="48FF44E7" w14:textId="77777777" w:rsidR="00FB7A93" w:rsidRDefault="00000000">
      <w:pPr>
        <w:pStyle w:val="Content"/>
        <w:numPr>
          <w:ilvl w:val="1"/>
          <w:numId w:val="5"/>
        </w:numPr>
      </w:pPr>
      <w:r>
        <w:t>Id (Int) Auto increment Primary Key</w:t>
      </w:r>
    </w:p>
    <w:p w14:paraId="04033667" w14:textId="77777777" w:rsidR="00FB7A93" w:rsidRDefault="00000000">
      <w:pPr>
        <w:pStyle w:val="Content"/>
        <w:numPr>
          <w:ilvl w:val="1"/>
          <w:numId w:val="5"/>
        </w:numPr>
      </w:pPr>
      <w:proofErr w:type="spellStart"/>
      <w:r>
        <w:t>SolutionId</w:t>
      </w:r>
      <w:proofErr w:type="spellEnd"/>
      <w:r>
        <w:t xml:space="preserve"> (FK of Solution Table)</w:t>
      </w:r>
    </w:p>
    <w:p w14:paraId="0A4AC7CA" w14:textId="77777777" w:rsidR="00FB7A93" w:rsidRDefault="00000000">
      <w:pPr>
        <w:pStyle w:val="Content"/>
        <w:numPr>
          <w:ilvl w:val="1"/>
          <w:numId w:val="5"/>
        </w:numPr>
      </w:pPr>
      <w:r>
        <w:t>Rating (</w:t>
      </w:r>
      <w:proofErr w:type="spellStart"/>
      <w:r>
        <w:t>tinyint</w:t>
      </w:r>
      <w:proofErr w:type="spellEnd"/>
      <w:r>
        <w:t xml:space="preserve">) </w:t>
      </w:r>
    </w:p>
    <w:p w14:paraId="71DF56F6" w14:textId="77777777" w:rsidR="00FB7A93" w:rsidRDefault="00000000">
      <w:pPr>
        <w:pStyle w:val="Content"/>
        <w:numPr>
          <w:ilvl w:val="1"/>
          <w:numId w:val="5"/>
        </w:numPr>
      </w:pPr>
      <w:r>
        <w:t xml:space="preserve">Description </w:t>
      </w:r>
      <w:proofErr w:type="gramStart"/>
      <w:r>
        <w:t>Varchar(</w:t>
      </w:r>
      <w:proofErr w:type="gramEnd"/>
      <w:r>
        <w:t>Max)</w:t>
      </w:r>
    </w:p>
    <w:p w14:paraId="20181F9E" w14:textId="77777777" w:rsidR="00FB7A93" w:rsidRDefault="00000000">
      <w:pPr>
        <w:pStyle w:val="Content"/>
        <w:numPr>
          <w:ilvl w:val="1"/>
          <w:numId w:val="5"/>
        </w:numPr>
      </w:pPr>
      <w:r>
        <w:t>Status (bit) (0 = Inactive; 1 = Approved)</w:t>
      </w:r>
    </w:p>
    <w:p w14:paraId="5881BACD" w14:textId="77777777" w:rsidR="00FB7A93" w:rsidRDefault="00000000">
      <w:pPr>
        <w:pStyle w:val="Content"/>
        <w:numPr>
          <w:ilvl w:val="1"/>
          <w:numId w:val="5"/>
        </w:numPr>
      </w:pPr>
      <w:r>
        <w:t xml:space="preserve">Approved (bit) 0 = Not </w:t>
      </w:r>
      <w:proofErr w:type="gramStart"/>
      <w:r>
        <w:t>Approved;  1</w:t>
      </w:r>
      <w:proofErr w:type="gramEnd"/>
      <w:r>
        <w:t xml:space="preserve"> = Approved</w:t>
      </w:r>
    </w:p>
    <w:p w14:paraId="03E8327A" w14:textId="77777777" w:rsidR="00FB7A93" w:rsidRDefault="00000000">
      <w:pPr>
        <w:pStyle w:val="Content"/>
        <w:numPr>
          <w:ilvl w:val="1"/>
          <w:numId w:val="5"/>
        </w:numPr>
      </w:pPr>
      <w:r>
        <w:lastRenderedPageBreak/>
        <w:t>Will deal with more info on this at a later stage when the customers can add reviews and rating,</w:t>
      </w:r>
    </w:p>
    <w:p w14:paraId="7DE52A4A" w14:textId="77777777" w:rsidR="00FB7A93" w:rsidRDefault="00000000">
      <w:pPr>
        <w:pStyle w:val="Content"/>
        <w:numPr>
          <w:ilvl w:val="0"/>
          <w:numId w:val="5"/>
        </w:numPr>
      </w:pPr>
      <w:r>
        <w:t xml:space="preserve">Please make sure when a new solution is added by a supplier, the </w:t>
      </w:r>
      <w:proofErr w:type="spellStart"/>
      <w:r>
        <w:t>Solution.Status</w:t>
      </w:r>
      <w:proofErr w:type="spellEnd"/>
      <w:r>
        <w:t xml:space="preserve"> is 0= Inactive… 1 = </w:t>
      </w:r>
      <w:proofErr w:type="gramStart"/>
      <w:r>
        <w:t>Active ;</w:t>
      </w:r>
      <w:proofErr w:type="gramEnd"/>
      <w:r>
        <w:t xml:space="preserve"> 2 = Suspended 3- Rejected(8 </w:t>
      </w:r>
      <w:proofErr w:type="spellStart"/>
      <w:r>
        <w:t>hrs</w:t>
      </w:r>
      <w:proofErr w:type="spellEnd"/>
      <w:r>
        <w:t>)</w:t>
      </w:r>
    </w:p>
    <w:p w14:paraId="5B944D05" w14:textId="77777777" w:rsidR="00FB7A93" w:rsidRDefault="00000000">
      <w:pPr>
        <w:pStyle w:val="Content"/>
        <w:numPr>
          <w:ilvl w:val="1"/>
          <w:numId w:val="5"/>
        </w:numPr>
      </w:pPr>
      <w:r>
        <w:t xml:space="preserve">On the </w:t>
      </w:r>
      <w:proofErr w:type="spellStart"/>
      <w:r>
        <w:t>Dasboard</w:t>
      </w:r>
      <w:proofErr w:type="spellEnd"/>
      <w:r>
        <w:t xml:space="preserve"> of a logged in Admin Role, the value at the top right </w:t>
      </w:r>
      <w:proofErr w:type="gramStart"/>
      <w:r>
        <w:t>( 38</w:t>
      </w:r>
      <w:proofErr w:type="gramEnd"/>
      <w:r>
        <w:t xml:space="preserve"> Accounts needing attention) shows the count for the Solutions that are inactive and need to be approved by an admin.  </w:t>
      </w:r>
    </w:p>
    <w:p w14:paraId="635BA7A2" w14:textId="77777777" w:rsidR="00FB7A93" w:rsidRDefault="00000000">
      <w:pPr>
        <w:pStyle w:val="Content"/>
        <w:numPr>
          <w:ilvl w:val="1"/>
          <w:numId w:val="5"/>
        </w:numPr>
      </w:pPr>
      <w:r>
        <w:t xml:space="preserve">Once this box is clicked a list of all the Solutions awaiting approval is shows on a screen Pending Solutions. (Only Admin Roles can see this page) The view should be exactly like the current New Solution </w:t>
      </w:r>
      <w:proofErr w:type="spellStart"/>
      <w:r>
        <w:t>Wizzard</w:t>
      </w:r>
      <w:proofErr w:type="spellEnd"/>
      <w:r>
        <w:t xml:space="preserve">. Show a new solution </w:t>
      </w:r>
      <w:proofErr w:type="spellStart"/>
      <w:r>
        <w:t>Wizzard</w:t>
      </w:r>
      <w:proofErr w:type="spellEnd"/>
      <w:r>
        <w:t xml:space="preserve"> for every Solution with Status 0 and allow the user to approve the solution or change any of the values.</w:t>
      </w:r>
    </w:p>
    <w:p w14:paraId="4E3AE47E" w14:textId="77777777" w:rsidR="00FB7A93" w:rsidRDefault="00000000">
      <w:pPr>
        <w:pStyle w:val="Content"/>
        <w:numPr>
          <w:ilvl w:val="1"/>
          <w:numId w:val="5"/>
        </w:numPr>
      </w:pPr>
      <w:r>
        <w:t xml:space="preserve"> Only once the status has been changed to 1 will the solutions be available on the home page for searching (filtering) Status 0 and Status 2 will not be shown on the Home Page Filtering as they have either been suspended or they have not been made active by an admin yet.</w:t>
      </w:r>
    </w:p>
    <w:p w14:paraId="445C8C2A" w14:textId="77777777" w:rsidR="00FB7A93" w:rsidRDefault="00000000">
      <w:pPr>
        <w:pStyle w:val="Content"/>
        <w:numPr>
          <w:ilvl w:val="1"/>
          <w:numId w:val="5"/>
        </w:numPr>
      </w:pPr>
      <w:r>
        <w:t xml:space="preserve">Store the date it was approved as </w:t>
      </w:r>
      <w:proofErr w:type="spellStart"/>
      <w:r>
        <w:t>Solution.DateApprove</w:t>
      </w:r>
      <w:proofErr w:type="spellEnd"/>
      <w:r>
        <w:t xml:space="preserve"> and the user if of the user that approved it as </w:t>
      </w:r>
      <w:proofErr w:type="spellStart"/>
      <w:r>
        <w:t>Solution.ApprovedByUserId</w:t>
      </w:r>
      <w:proofErr w:type="spellEnd"/>
      <w:r>
        <w:t>.</w:t>
      </w:r>
    </w:p>
    <w:p w14:paraId="2D7A11A8" w14:textId="77777777" w:rsidR="00FB7A93" w:rsidRDefault="00000000">
      <w:pPr>
        <w:pStyle w:val="Content"/>
        <w:numPr>
          <w:ilvl w:val="1"/>
          <w:numId w:val="5"/>
        </w:numPr>
      </w:pPr>
      <w:r>
        <w:t>Use the same type as you are currently using when editing the solution with the green slide (on / off) when selecting a solution to deactivate.</w:t>
      </w:r>
    </w:p>
    <w:p w14:paraId="3F04312C" w14:textId="77777777" w:rsidR="00FB7A93" w:rsidRDefault="00000000">
      <w:pPr>
        <w:pStyle w:val="Content"/>
        <w:numPr>
          <w:ilvl w:val="0"/>
          <w:numId w:val="5"/>
        </w:numPr>
      </w:pPr>
      <w:r>
        <w:t xml:space="preserve">Solution Details on Home </w:t>
      </w:r>
      <w:proofErr w:type="gramStart"/>
      <w:r>
        <w:t>Page(</w:t>
      </w:r>
      <w:proofErr w:type="gramEnd"/>
      <w:r>
        <w:t xml:space="preserve">10 </w:t>
      </w:r>
      <w:proofErr w:type="spellStart"/>
      <w:r>
        <w:t>hrs</w:t>
      </w:r>
      <w:proofErr w:type="spellEnd"/>
      <w:r>
        <w:t>)</w:t>
      </w:r>
    </w:p>
    <w:p w14:paraId="1EDF4857" w14:textId="77777777" w:rsidR="00FB7A93" w:rsidRDefault="00000000">
      <w:pPr>
        <w:pStyle w:val="Content"/>
        <w:numPr>
          <w:ilvl w:val="1"/>
          <w:numId w:val="5"/>
        </w:numPr>
      </w:pPr>
      <w:r>
        <w:t xml:space="preserve">Fields to be shown on grid </w:t>
      </w:r>
    </w:p>
    <w:p w14:paraId="76E705E6" w14:textId="77777777" w:rsidR="00FB7A93" w:rsidRDefault="00000000">
      <w:pPr>
        <w:pStyle w:val="Content"/>
        <w:numPr>
          <w:ilvl w:val="2"/>
          <w:numId w:val="5"/>
        </w:numPr>
      </w:pPr>
      <w:r>
        <w:t>Solution Name</w:t>
      </w:r>
    </w:p>
    <w:p w14:paraId="17DA2FA9" w14:textId="77777777" w:rsidR="00FB7A93" w:rsidRDefault="00000000">
      <w:pPr>
        <w:pStyle w:val="Content"/>
        <w:numPr>
          <w:ilvl w:val="2"/>
          <w:numId w:val="5"/>
        </w:numPr>
      </w:pPr>
      <w:r>
        <w:t xml:space="preserve">Inverter Brand + </w:t>
      </w:r>
      <w:proofErr w:type="gramStart"/>
      <w:r>
        <w:t>“ “</w:t>
      </w:r>
      <w:proofErr w:type="gramEnd"/>
      <w:r>
        <w:t xml:space="preserve"> + kVA value + “ kVA”</w:t>
      </w:r>
    </w:p>
    <w:p w14:paraId="28631779" w14:textId="77777777" w:rsidR="00FB7A93" w:rsidRDefault="00000000">
      <w:pPr>
        <w:pStyle w:val="Content"/>
        <w:numPr>
          <w:ilvl w:val="2"/>
          <w:numId w:val="5"/>
        </w:numPr>
      </w:pPr>
      <w:r>
        <w:t xml:space="preserve">Panel Brand + </w:t>
      </w:r>
      <w:proofErr w:type="gramStart"/>
      <w:r>
        <w:t>“ “</w:t>
      </w:r>
      <w:proofErr w:type="gramEnd"/>
      <w:r>
        <w:t xml:space="preserve"> + </w:t>
      </w:r>
      <w:proofErr w:type="spellStart"/>
      <w:r>
        <w:t>Panels.Watts</w:t>
      </w:r>
      <w:proofErr w:type="spellEnd"/>
      <w:r>
        <w:t xml:space="preserve"> x </w:t>
      </w:r>
      <w:proofErr w:type="spellStart"/>
      <w:r>
        <w:t>SolutionDetails</w:t>
      </w:r>
      <w:proofErr w:type="spellEnd"/>
      <w:r>
        <w:t xml:space="preserve">. </w:t>
      </w:r>
      <w:proofErr w:type="spellStart"/>
      <w:r>
        <w:t>StringCount</w:t>
      </w:r>
      <w:proofErr w:type="spellEnd"/>
      <w:r>
        <w:t xml:space="preserve"> x </w:t>
      </w:r>
      <w:proofErr w:type="spellStart"/>
      <w:r>
        <w:t>SolutionDetails.PanelCount</w:t>
      </w:r>
      <w:proofErr w:type="spellEnd"/>
      <w:r>
        <w:t xml:space="preserve"> + </w:t>
      </w:r>
      <w:proofErr w:type="gramStart"/>
      <w:r>
        <w:t xml:space="preserve">“ </w:t>
      </w:r>
      <w:proofErr w:type="spellStart"/>
      <w:r>
        <w:t>kWp</w:t>
      </w:r>
      <w:proofErr w:type="spellEnd"/>
      <w:proofErr w:type="gramEnd"/>
      <w:r>
        <w:t>”</w:t>
      </w:r>
    </w:p>
    <w:p w14:paraId="7C8855D2" w14:textId="77777777" w:rsidR="00FB7A93" w:rsidRDefault="00000000">
      <w:pPr>
        <w:pStyle w:val="Content"/>
        <w:numPr>
          <w:ilvl w:val="2"/>
          <w:numId w:val="5"/>
        </w:numPr>
      </w:pPr>
      <w:r>
        <w:t xml:space="preserve">Storage Brand + </w:t>
      </w:r>
      <w:proofErr w:type="gramStart"/>
      <w:r>
        <w:t>“ “</w:t>
      </w:r>
      <w:proofErr w:type="gramEnd"/>
      <w:r>
        <w:t xml:space="preserve"> +  </w:t>
      </w:r>
      <w:proofErr w:type="spellStart"/>
      <w:r>
        <w:t>Storage.Watts</w:t>
      </w:r>
      <w:proofErr w:type="spellEnd"/>
      <w:r>
        <w:t xml:space="preserve"> x </w:t>
      </w:r>
      <w:proofErr w:type="spellStart"/>
      <w:r>
        <w:t>SolutionDetails.StorageCount</w:t>
      </w:r>
      <w:proofErr w:type="spellEnd"/>
      <w:r>
        <w:t xml:space="preserve"> + “ Watts” (format number as </w:t>
      </w:r>
      <w:proofErr w:type="spellStart"/>
      <w:r>
        <w:t>nnn</w:t>
      </w:r>
      <w:proofErr w:type="spellEnd"/>
      <w:r>
        <w:t xml:space="preserve">, </w:t>
      </w:r>
      <w:proofErr w:type="spellStart"/>
      <w:r>
        <w:t>nnn</w:t>
      </w:r>
      <w:proofErr w:type="spellEnd"/>
      <w:r>
        <w:t xml:space="preserve"> ,</w:t>
      </w:r>
      <w:proofErr w:type="spellStart"/>
      <w:r>
        <w:t>nnn</w:t>
      </w:r>
      <w:proofErr w:type="spellEnd"/>
      <w:r>
        <w:t>) 1000 will be shown as 1,000, 10000 will be shown as 10,000 and so on…</w:t>
      </w:r>
    </w:p>
    <w:p w14:paraId="15514377" w14:textId="77777777" w:rsidR="00FB7A93" w:rsidRDefault="00000000">
      <w:pPr>
        <w:pStyle w:val="Content"/>
        <w:numPr>
          <w:ilvl w:val="2"/>
          <w:numId w:val="5"/>
        </w:numPr>
      </w:pPr>
      <w:r>
        <w:t xml:space="preserve">Price expressed as “EUR” </w:t>
      </w:r>
      <w:proofErr w:type="gramStart"/>
      <w:r>
        <w:t xml:space="preserve">+  </w:t>
      </w:r>
      <w:proofErr w:type="spellStart"/>
      <w:r>
        <w:t>SolutionDetails.Price</w:t>
      </w:r>
      <w:proofErr w:type="spellEnd"/>
      <w:proofErr w:type="gramEnd"/>
      <w:r>
        <w:t xml:space="preserve"> (</w:t>
      </w:r>
      <w:proofErr w:type="spellStart"/>
      <w:r>
        <w:t>nnn</w:t>
      </w:r>
      <w:proofErr w:type="spellEnd"/>
      <w:r>
        <w:t xml:space="preserve">, </w:t>
      </w:r>
      <w:proofErr w:type="spellStart"/>
      <w:r>
        <w:t>nnn.nn</w:t>
      </w:r>
      <w:proofErr w:type="spellEnd"/>
      <w:r>
        <w:t>)</w:t>
      </w:r>
    </w:p>
    <w:p w14:paraId="6995EE8A" w14:textId="77777777" w:rsidR="00FB7A93" w:rsidRDefault="00000000">
      <w:pPr>
        <w:pStyle w:val="Content"/>
        <w:numPr>
          <w:ilvl w:val="2"/>
          <w:numId w:val="5"/>
        </w:numPr>
      </w:pPr>
      <w:r>
        <w:t xml:space="preserve">Eye Icon the same as the icon shown in the Dashboard (Second value at the top 1,052 My Accounts) This icon will show the solution </w:t>
      </w:r>
      <w:r>
        <w:lastRenderedPageBreak/>
        <w:t>below the Solution Details Grid which will show all the details of the solution just like they are shown in the current Solution Details on the logged in user Dashboard.</w:t>
      </w:r>
    </w:p>
    <w:p w14:paraId="37ED1AD2" w14:textId="77777777" w:rsidR="00FB7A93" w:rsidRDefault="00000000">
      <w:pPr>
        <w:pStyle w:val="Content"/>
        <w:numPr>
          <w:ilvl w:val="2"/>
          <w:numId w:val="5"/>
        </w:numPr>
      </w:pPr>
      <w:r>
        <w:t xml:space="preserve">In the Inverter kVA (please change from KVA to kVA) and also show the kVA after the value in the drop down. Right </w:t>
      </w:r>
      <w:proofErr w:type="gramStart"/>
      <w:r>
        <w:t>now,  when</w:t>
      </w:r>
      <w:proofErr w:type="gramEnd"/>
      <w:r>
        <w:t xml:space="preserve"> I select 1 Phase, the drop down of Inverter kVA shows me 5 and 12, it should shows me 5 kVA and 12 KVA not just 5 and 12 and please order this ascending.  </w:t>
      </w:r>
      <w:proofErr w:type="gramStart"/>
      <w:r>
        <w:t>So</w:t>
      </w:r>
      <w:proofErr w:type="gramEnd"/>
      <w:r>
        <w:t xml:space="preserve"> 5 kVA shows before 12 kVA. See if you can align the values in the drop down to the right, not the left.</w:t>
      </w:r>
    </w:p>
    <w:p w14:paraId="1E2AB957" w14:textId="77777777" w:rsidR="00FB7A93" w:rsidRDefault="00000000">
      <w:pPr>
        <w:pStyle w:val="Content"/>
        <w:numPr>
          <w:ilvl w:val="2"/>
          <w:numId w:val="5"/>
        </w:numPr>
      </w:pPr>
      <w:r>
        <w:t>When I select 1 Phase and I don’t select Inverter kVA, the Inverter brand cannot be selected. I should be able to selected even if Inverter kVA is not selected, just like Solar Panel Brand.</w:t>
      </w:r>
    </w:p>
    <w:p w14:paraId="68150A48" w14:textId="77777777" w:rsidR="00FB7A93" w:rsidRDefault="00000000">
      <w:pPr>
        <w:pStyle w:val="Content"/>
        <w:numPr>
          <w:ilvl w:val="2"/>
          <w:numId w:val="5"/>
        </w:numPr>
      </w:pPr>
      <w:r>
        <w:t xml:space="preserve">Solar Panel </w:t>
      </w:r>
      <w:proofErr w:type="spellStart"/>
      <w:r>
        <w:t>kWp</w:t>
      </w:r>
      <w:proofErr w:type="spellEnd"/>
      <w:r>
        <w:t xml:space="preserve"> should be able to be selected even if Solar brand was not selected. Currently it cannot be selected if a Solar Panel Brand was not selected. </w:t>
      </w:r>
    </w:p>
    <w:p w14:paraId="0A385788" w14:textId="77777777" w:rsidR="00FB7A93" w:rsidRDefault="00000000">
      <w:pPr>
        <w:pStyle w:val="Content"/>
        <w:numPr>
          <w:ilvl w:val="0"/>
          <w:numId w:val="5"/>
        </w:numPr>
      </w:pPr>
      <w:r>
        <w:t xml:space="preserve">On the logged in user Dashboard, above solutions drop down, please add Supplier drop down. Only for Admins. When an admin is logged in, the user can select the Supplier and then only sees that supplier’s solutions. This Supplier drop down is not seen by the Supplier Users as they can only see their </w:t>
      </w:r>
      <w:proofErr w:type="gramStart"/>
      <w:r>
        <w:t>solutions.(</w:t>
      </w:r>
      <w:proofErr w:type="gramEnd"/>
      <w:r>
        <w:t xml:space="preserve">4 </w:t>
      </w:r>
      <w:proofErr w:type="spellStart"/>
      <w:r>
        <w:t>hrs</w:t>
      </w:r>
      <w:proofErr w:type="spellEnd"/>
      <w:r>
        <w:t>)</w:t>
      </w:r>
    </w:p>
    <w:p w14:paraId="2E82BB0C" w14:textId="77777777" w:rsidR="00FB7A93" w:rsidRDefault="00000000">
      <w:pPr>
        <w:pStyle w:val="Content"/>
        <w:numPr>
          <w:ilvl w:val="0"/>
          <w:numId w:val="5"/>
        </w:numPr>
      </w:pPr>
      <w:r>
        <w:t xml:space="preserve">Add another Price field to Solution Table named: </w:t>
      </w:r>
      <w:proofErr w:type="spellStart"/>
      <w:r>
        <w:t>EquipmentPrice</w:t>
      </w:r>
      <w:proofErr w:type="spellEnd"/>
      <w:r>
        <w:t xml:space="preserve"> this is a price without </w:t>
      </w:r>
      <w:proofErr w:type="spellStart"/>
      <w:r>
        <w:t>labour</w:t>
      </w:r>
      <w:proofErr w:type="spellEnd"/>
      <w:r>
        <w:t xml:space="preserve">, just for the equipment. The Price field is the price including </w:t>
      </w:r>
      <w:proofErr w:type="gramStart"/>
      <w:r>
        <w:t>installation(</w:t>
      </w:r>
      <w:proofErr w:type="gramEnd"/>
      <w:r>
        <w:t xml:space="preserve">8 </w:t>
      </w:r>
      <w:proofErr w:type="spellStart"/>
      <w:r>
        <w:t>hrs</w:t>
      </w:r>
      <w:proofErr w:type="spellEnd"/>
      <w:r>
        <w:t>)</w:t>
      </w:r>
    </w:p>
    <w:p w14:paraId="684E8F80" w14:textId="77777777" w:rsidR="00FB7A93" w:rsidRDefault="00000000">
      <w:pPr>
        <w:pStyle w:val="Content"/>
        <w:numPr>
          <w:ilvl w:val="1"/>
          <w:numId w:val="5"/>
        </w:numPr>
      </w:pPr>
      <w:r>
        <w:t>Once the filed is added, please include this Equipment Price in the New Solution Wizard as Equipment Price (€). Please also change the Solution Price ($) to Solution Price (€)</w:t>
      </w:r>
    </w:p>
    <w:p w14:paraId="28E42108" w14:textId="77777777" w:rsidR="00FB7A93" w:rsidRDefault="00000000">
      <w:pPr>
        <w:pStyle w:val="Content"/>
        <w:numPr>
          <w:ilvl w:val="1"/>
          <w:numId w:val="5"/>
        </w:numPr>
      </w:pPr>
      <w:r>
        <w:t xml:space="preserve">This change must also be made on the Solution Approval Screen (Point 4 on #3 20240424) as well as Home Page Solutions Details (Pint 5 on #3 20240424) </w:t>
      </w:r>
    </w:p>
    <w:p w14:paraId="52D3E93A" w14:textId="77777777" w:rsidR="00FB7A93" w:rsidRDefault="00FB7A93">
      <w:pPr>
        <w:pStyle w:val="EmphasisText"/>
      </w:pPr>
    </w:p>
    <w:p w14:paraId="26A72E30" w14:textId="77777777" w:rsidR="00FB7A93" w:rsidRDefault="00FB7A93">
      <w:pPr>
        <w:pStyle w:val="EmphasisText"/>
      </w:pPr>
    </w:p>
    <w:p w14:paraId="76A3B24A" w14:textId="77777777" w:rsidR="00FB7A93" w:rsidRDefault="00FB7A93">
      <w:pPr>
        <w:pStyle w:val="EmphasisText"/>
      </w:pPr>
    </w:p>
    <w:p w14:paraId="00FBAC56" w14:textId="77777777" w:rsidR="00FB7A93" w:rsidRDefault="00FB7A93">
      <w:pPr>
        <w:pStyle w:val="EmphasisText"/>
      </w:pPr>
    </w:p>
    <w:p w14:paraId="520EFEA3" w14:textId="77777777" w:rsidR="00FB7A93" w:rsidRDefault="00000000">
      <w:pPr>
        <w:pStyle w:val="EmphasisText"/>
      </w:pPr>
      <w:r>
        <w:t>#4 20240424</w:t>
      </w:r>
    </w:p>
    <w:p w14:paraId="244B912E" w14:textId="77777777" w:rsidR="00FB7A93" w:rsidRDefault="00000000">
      <w:pPr>
        <w:pStyle w:val="Content"/>
        <w:numPr>
          <w:ilvl w:val="0"/>
          <w:numId w:val="6"/>
        </w:numPr>
      </w:pPr>
      <w:r>
        <w:t>User Manger</w:t>
      </w:r>
    </w:p>
    <w:p w14:paraId="020D481D" w14:textId="77777777" w:rsidR="00FB7A93" w:rsidRDefault="00000000">
      <w:pPr>
        <w:pStyle w:val="Content"/>
        <w:numPr>
          <w:ilvl w:val="1"/>
          <w:numId w:val="6"/>
        </w:numPr>
      </w:pPr>
      <w:r>
        <w:t xml:space="preserve">When a new (Supplier or Client) user registers, the user is sent a verification email with a link to verify their email, the user account is not active until the email is verified but can log in. the data required for the 2 different Roles is </w:t>
      </w:r>
      <w:proofErr w:type="gramStart"/>
      <w:r>
        <w:t>different.(</w:t>
      </w:r>
      <w:proofErr w:type="gramEnd"/>
      <w:r>
        <w:t xml:space="preserve">8 </w:t>
      </w:r>
      <w:proofErr w:type="spellStart"/>
      <w:r>
        <w:t>hr</w:t>
      </w:r>
      <w:proofErr w:type="spellEnd"/>
      <w:r>
        <w:t>)</w:t>
      </w:r>
    </w:p>
    <w:p w14:paraId="52942F11" w14:textId="77777777" w:rsidR="00FB7A93" w:rsidRDefault="00000000">
      <w:pPr>
        <w:pStyle w:val="Content"/>
        <w:numPr>
          <w:ilvl w:val="2"/>
          <w:numId w:val="6"/>
        </w:numPr>
      </w:pPr>
      <w:r>
        <w:t>The Supplier registration will fill in the supplier information as per the Supplier table</w:t>
      </w:r>
    </w:p>
    <w:p w14:paraId="19DE714D" w14:textId="77777777" w:rsidR="00FB7A93" w:rsidRDefault="00000000">
      <w:pPr>
        <w:pStyle w:val="Content"/>
        <w:numPr>
          <w:ilvl w:val="3"/>
          <w:numId w:val="6"/>
        </w:numPr>
      </w:pPr>
      <w:r>
        <w:t>Id (int) auto increment primary key</w:t>
      </w:r>
    </w:p>
    <w:p w14:paraId="05AD6474" w14:textId="77777777" w:rsidR="00FB7A93" w:rsidRDefault="00000000">
      <w:pPr>
        <w:pStyle w:val="Content"/>
        <w:numPr>
          <w:ilvl w:val="3"/>
          <w:numId w:val="6"/>
        </w:numPr>
      </w:pPr>
      <w:r>
        <w:t xml:space="preserve">Company Name &gt; </w:t>
      </w:r>
      <w:proofErr w:type="spellStart"/>
      <w:r>
        <w:t>Supplier.Name</w:t>
      </w:r>
      <w:proofErr w:type="spellEnd"/>
    </w:p>
    <w:p w14:paraId="67F36292" w14:textId="77777777" w:rsidR="00FB7A93" w:rsidRDefault="00000000">
      <w:pPr>
        <w:pStyle w:val="Content"/>
        <w:numPr>
          <w:ilvl w:val="3"/>
          <w:numId w:val="6"/>
        </w:numPr>
      </w:pPr>
      <w:r>
        <w:t xml:space="preserve">Company Registration &gt; </w:t>
      </w:r>
      <w:proofErr w:type="spellStart"/>
      <w:r>
        <w:t>Supplier.RegistrationNumber</w:t>
      </w:r>
      <w:proofErr w:type="spellEnd"/>
    </w:p>
    <w:p w14:paraId="7F197039" w14:textId="77777777" w:rsidR="00FB7A93" w:rsidRDefault="00000000">
      <w:pPr>
        <w:pStyle w:val="Content"/>
        <w:numPr>
          <w:ilvl w:val="3"/>
          <w:numId w:val="6"/>
        </w:numPr>
      </w:pPr>
      <w:r>
        <w:t xml:space="preserve">Contact Full Name &gt; </w:t>
      </w:r>
      <w:proofErr w:type="spellStart"/>
      <w:r>
        <w:t>Supplier.ContactName</w:t>
      </w:r>
      <w:proofErr w:type="spellEnd"/>
    </w:p>
    <w:p w14:paraId="0DF33E36" w14:textId="77777777" w:rsidR="00FB7A93" w:rsidRDefault="00000000">
      <w:pPr>
        <w:pStyle w:val="Content"/>
        <w:numPr>
          <w:ilvl w:val="3"/>
          <w:numId w:val="6"/>
        </w:numPr>
      </w:pPr>
      <w:r>
        <w:t xml:space="preserve">Email &gt; </w:t>
      </w:r>
      <w:proofErr w:type="spellStart"/>
      <w:r>
        <w:t>Supplier.ContactEmail</w:t>
      </w:r>
      <w:proofErr w:type="spellEnd"/>
    </w:p>
    <w:p w14:paraId="47A648B3" w14:textId="77777777" w:rsidR="00FB7A93" w:rsidRDefault="00000000">
      <w:pPr>
        <w:pStyle w:val="Content"/>
        <w:numPr>
          <w:ilvl w:val="3"/>
          <w:numId w:val="6"/>
        </w:numPr>
      </w:pPr>
      <w:r>
        <w:t xml:space="preserve">Address </w:t>
      </w:r>
    </w:p>
    <w:p w14:paraId="513FE5E0" w14:textId="77777777" w:rsidR="00FB7A93" w:rsidRDefault="00000000">
      <w:pPr>
        <w:pStyle w:val="Content"/>
        <w:numPr>
          <w:ilvl w:val="4"/>
          <w:numId w:val="6"/>
        </w:numPr>
      </w:pPr>
      <w:r>
        <w:t>Address &gt; Supplier.AddressLine1</w:t>
      </w:r>
    </w:p>
    <w:p w14:paraId="1B629CF7" w14:textId="77777777" w:rsidR="00FB7A93" w:rsidRDefault="00000000">
      <w:pPr>
        <w:pStyle w:val="Content"/>
        <w:numPr>
          <w:ilvl w:val="4"/>
          <w:numId w:val="6"/>
        </w:numPr>
      </w:pPr>
      <w:r>
        <w:t>Address &gt; Supplier.AddressLine2</w:t>
      </w:r>
    </w:p>
    <w:p w14:paraId="312C7A5C" w14:textId="77777777" w:rsidR="00FB7A93" w:rsidRDefault="00000000">
      <w:pPr>
        <w:pStyle w:val="Content"/>
        <w:numPr>
          <w:ilvl w:val="4"/>
          <w:numId w:val="6"/>
        </w:numPr>
      </w:pPr>
      <w:r>
        <w:t>City &gt; Supplier.AddressLine3 (</w:t>
      </w:r>
      <w:proofErr w:type="spellStart"/>
      <w:r>
        <w:t>Searcheable</w:t>
      </w:r>
      <w:proofErr w:type="spellEnd"/>
      <w:r>
        <w:t xml:space="preserve"> dropdown)</w:t>
      </w:r>
    </w:p>
    <w:p w14:paraId="125EF1F8" w14:textId="77777777" w:rsidR="00FB7A93" w:rsidRDefault="00000000">
      <w:pPr>
        <w:pStyle w:val="Content"/>
        <w:numPr>
          <w:ilvl w:val="4"/>
          <w:numId w:val="6"/>
        </w:numPr>
      </w:pPr>
      <w:r>
        <w:t>Province &gt; Supplier.AddressLine4 (</w:t>
      </w:r>
      <w:proofErr w:type="spellStart"/>
      <w:r>
        <w:t>Searcheable</w:t>
      </w:r>
      <w:proofErr w:type="spellEnd"/>
      <w:r>
        <w:t xml:space="preserve"> dropdown)</w:t>
      </w:r>
    </w:p>
    <w:p w14:paraId="5F7562B3" w14:textId="77777777" w:rsidR="00FB7A93" w:rsidRDefault="00000000">
      <w:pPr>
        <w:pStyle w:val="Content"/>
        <w:numPr>
          <w:ilvl w:val="4"/>
          <w:numId w:val="6"/>
        </w:numPr>
      </w:pPr>
      <w:r>
        <w:t xml:space="preserve">Postal Code &gt; </w:t>
      </w:r>
      <w:proofErr w:type="spellStart"/>
      <w:r>
        <w:t>SupplierAddressPostalCode</w:t>
      </w:r>
      <w:proofErr w:type="spellEnd"/>
    </w:p>
    <w:p w14:paraId="3558624B" w14:textId="77777777" w:rsidR="00FB7A93" w:rsidRDefault="00000000">
      <w:pPr>
        <w:pStyle w:val="Content"/>
        <w:numPr>
          <w:ilvl w:val="3"/>
          <w:numId w:val="6"/>
        </w:numPr>
      </w:pPr>
      <w:r>
        <w:t>Data to be provided for the dropdown City and Province dropdowns</w:t>
      </w:r>
    </w:p>
    <w:p w14:paraId="1ABF94FD" w14:textId="77777777" w:rsidR="00FB7A93" w:rsidRDefault="00000000">
      <w:pPr>
        <w:pStyle w:val="Content"/>
        <w:numPr>
          <w:ilvl w:val="3"/>
          <w:numId w:val="6"/>
        </w:numPr>
      </w:pPr>
      <w:r>
        <w:t xml:space="preserve">Please also add </w:t>
      </w:r>
      <w:proofErr w:type="spellStart"/>
      <w:r>
        <w:t>DateCreated</w:t>
      </w:r>
      <w:proofErr w:type="spellEnd"/>
      <w:r>
        <w:t xml:space="preserve"> and </w:t>
      </w:r>
      <w:proofErr w:type="spellStart"/>
      <w:r>
        <w:t>DateActivated</w:t>
      </w:r>
      <w:proofErr w:type="spellEnd"/>
      <w:r>
        <w:t xml:space="preserve"> to the Supplier table (both are datetime stamps)</w:t>
      </w:r>
    </w:p>
    <w:p w14:paraId="42C37B29" w14:textId="77777777" w:rsidR="00FB7A93" w:rsidRDefault="00000000">
      <w:pPr>
        <w:pStyle w:val="Content"/>
        <w:numPr>
          <w:ilvl w:val="2"/>
          <w:numId w:val="6"/>
        </w:numPr>
      </w:pPr>
      <w:r>
        <w:t>The Client registration will fill in the following information</w:t>
      </w:r>
    </w:p>
    <w:p w14:paraId="6058B826" w14:textId="77777777" w:rsidR="00FB7A93" w:rsidRDefault="00000000">
      <w:pPr>
        <w:pStyle w:val="Content"/>
        <w:numPr>
          <w:ilvl w:val="3"/>
          <w:numId w:val="6"/>
        </w:numPr>
      </w:pPr>
      <w:r>
        <w:t>Table to be created named Client</w:t>
      </w:r>
    </w:p>
    <w:p w14:paraId="469D64FE" w14:textId="77777777" w:rsidR="00FB7A93" w:rsidRDefault="00000000">
      <w:pPr>
        <w:pStyle w:val="Content"/>
        <w:numPr>
          <w:ilvl w:val="4"/>
          <w:numId w:val="6"/>
        </w:numPr>
      </w:pPr>
      <w:r>
        <w:t>Id (int) auto increment primary key</w:t>
      </w:r>
    </w:p>
    <w:p w14:paraId="1F38404A" w14:textId="77777777" w:rsidR="00FB7A93" w:rsidRDefault="00000000">
      <w:pPr>
        <w:pStyle w:val="Content"/>
        <w:numPr>
          <w:ilvl w:val="4"/>
          <w:numId w:val="6"/>
        </w:numPr>
      </w:pPr>
      <w:r>
        <w:t xml:space="preserve">Name </w:t>
      </w:r>
    </w:p>
    <w:p w14:paraId="4C070C75" w14:textId="77777777" w:rsidR="00FB7A93" w:rsidRDefault="00000000">
      <w:pPr>
        <w:pStyle w:val="Content"/>
        <w:numPr>
          <w:ilvl w:val="4"/>
          <w:numId w:val="6"/>
        </w:numPr>
      </w:pPr>
      <w:r>
        <w:t xml:space="preserve">Surname </w:t>
      </w:r>
    </w:p>
    <w:p w14:paraId="4575B979" w14:textId="77777777" w:rsidR="00FB7A93" w:rsidRDefault="00000000">
      <w:pPr>
        <w:pStyle w:val="Content"/>
        <w:numPr>
          <w:ilvl w:val="4"/>
          <w:numId w:val="6"/>
        </w:numPr>
      </w:pPr>
      <w:r>
        <w:t>Email</w:t>
      </w:r>
    </w:p>
    <w:p w14:paraId="5059300C" w14:textId="77777777" w:rsidR="00FB7A93" w:rsidRDefault="00000000">
      <w:pPr>
        <w:pStyle w:val="Content"/>
        <w:numPr>
          <w:ilvl w:val="4"/>
          <w:numId w:val="6"/>
        </w:numPr>
      </w:pPr>
      <w:r>
        <w:t>Phone</w:t>
      </w:r>
    </w:p>
    <w:p w14:paraId="08951514" w14:textId="77777777" w:rsidR="00FB7A93" w:rsidRDefault="00000000">
      <w:pPr>
        <w:pStyle w:val="Content"/>
        <w:numPr>
          <w:ilvl w:val="4"/>
          <w:numId w:val="6"/>
        </w:numPr>
      </w:pPr>
      <w:proofErr w:type="spellStart"/>
      <w:r>
        <w:lastRenderedPageBreak/>
        <w:t>AddAddress</w:t>
      </w:r>
      <w:proofErr w:type="spellEnd"/>
    </w:p>
    <w:p w14:paraId="5A565623" w14:textId="77777777" w:rsidR="00FB7A93" w:rsidRDefault="00000000">
      <w:pPr>
        <w:pStyle w:val="Content"/>
        <w:numPr>
          <w:ilvl w:val="5"/>
          <w:numId w:val="6"/>
        </w:numPr>
      </w:pPr>
      <w:r>
        <w:t>Address &gt; Client.AddressLine1</w:t>
      </w:r>
    </w:p>
    <w:p w14:paraId="3D336D8F" w14:textId="77777777" w:rsidR="00FB7A93" w:rsidRDefault="00000000">
      <w:pPr>
        <w:pStyle w:val="Content"/>
        <w:numPr>
          <w:ilvl w:val="5"/>
          <w:numId w:val="6"/>
        </w:numPr>
      </w:pPr>
      <w:r>
        <w:t>Address &gt; Client.AddressLine2</w:t>
      </w:r>
    </w:p>
    <w:p w14:paraId="78FECF8D" w14:textId="77777777" w:rsidR="00FB7A93" w:rsidRDefault="00000000">
      <w:pPr>
        <w:pStyle w:val="Content"/>
        <w:numPr>
          <w:ilvl w:val="5"/>
          <w:numId w:val="6"/>
        </w:numPr>
      </w:pPr>
      <w:r>
        <w:t>City &gt; Client.AddressLine3 (</w:t>
      </w:r>
      <w:proofErr w:type="spellStart"/>
      <w:r>
        <w:t>Searcheable</w:t>
      </w:r>
      <w:proofErr w:type="spellEnd"/>
      <w:r>
        <w:t xml:space="preserve"> dropdown)</w:t>
      </w:r>
    </w:p>
    <w:p w14:paraId="626D54CC" w14:textId="77777777" w:rsidR="00FB7A93" w:rsidRDefault="00000000">
      <w:pPr>
        <w:pStyle w:val="Content"/>
        <w:numPr>
          <w:ilvl w:val="5"/>
          <w:numId w:val="6"/>
        </w:numPr>
      </w:pPr>
      <w:r>
        <w:t>Province &gt; Client.AddressLine4 (</w:t>
      </w:r>
      <w:proofErr w:type="spellStart"/>
      <w:r>
        <w:t>Searcheable</w:t>
      </w:r>
      <w:proofErr w:type="spellEnd"/>
      <w:r>
        <w:t xml:space="preserve"> dropdown, can type in the drop down to filter list)</w:t>
      </w:r>
    </w:p>
    <w:p w14:paraId="175B0AA0" w14:textId="77777777" w:rsidR="00FB7A93" w:rsidRDefault="00000000">
      <w:pPr>
        <w:pStyle w:val="Content"/>
        <w:numPr>
          <w:ilvl w:val="0"/>
          <w:numId w:val="0"/>
        </w:numPr>
        <w:ind w:left="4320"/>
      </w:pPr>
      <w:r>
        <w:t xml:space="preserve">Postal Code &gt; </w:t>
      </w:r>
      <w:proofErr w:type="spellStart"/>
      <w:r>
        <w:t>Client.AddressPostalCode</w:t>
      </w:r>
      <w:proofErr w:type="spellEnd"/>
    </w:p>
    <w:p w14:paraId="1AB360E9" w14:textId="77777777" w:rsidR="00FB7A93" w:rsidRDefault="00000000">
      <w:pPr>
        <w:pStyle w:val="Content"/>
        <w:numPr>
          <w:ilvl w:val="4"/>
          <w:numId w:val="6"/>
        </w:numPr>
      </w:pPr>
      <w:proofErr w:type="spellStart"/>
      <w:r>
        <w:t>DateCreated</w:t>
      </w:r>
      <w:proofErr w:type="spellEnd"/>
      <w:r>
        <w:t xml:space="preserve"> (date of registration auto datetime)</w:t>
      </w:r>
    </w:p>
    <w:p w14:paraId="6E999ABE" w14:textId="77777777" w:rsidR="00FB7A93" w:rsidRDefault="00000000">
      <w:pPr>
        <w:pStyle w:val="Content"/>
        <w:numPr>
          <w:ilvl w:val="4"/>
          <w:numId w:val="6"/>
        </w:numPr>
      </w:pPr>
      <w:proofErr w:type="spellStart"/>
      <w:r>
        <w:t>DateActivated</w:t>
      </w:r>
      <w:proofErr w:type="spellEnd"/>
      <w:r>
        <w:t xml:space="preserve"> (date the activation link was accessed)</w:t>
      </w:r>
    </w:p>
    <w:p w14:paraId="15D24B89" w14:textId="77777777" w:rsidR="00FB7A93" w:rsidRDefault="00000000">
      <w:pPr>
        <w:pStyle w:val="Content"/>
        <w:numPr>
          <w:ilvl w:val="1"/>
          <w:numId w:val="6"/>
        </w:numPr>
      </w:pPr>
      <w:r>
        <w:t xml:space="preserve">If the user tries to log in (username and password check is passed) but the email has not yet been verified, he only sees the following buttons: (10 </w:t>
      </w:r>
      <w:proofErr w:type="spellStart"/>
      <w:r>
        <w:t>hr</w:t>
      </w:r>
      <w:proofErr w:type="spellEnd"/>
      <w:r>
        <w:t>)</w:t>
      </w:r>
    </w:p>
    <w:p w14:paraId="3FA87873" w14:textId="77777777" w:rsidR="00FB7A93" w:rsidRDefault="00000000">
      <w:pPr>
        <w:pStyle w:val="Content"/>
        <w:numPr>
          <w:ilvl w:val="2"/>
          <w:numId w:val="6"/>
        </w:numPr>
      </w:pPr>
      <w:r>
        <w:t>“Resend activation email to [show registered email address]”</w:t>
      </w:r>
    </w:p>
    <w:p w14:paraId="3D2197AA" w14:textId="77777777" w:rsidR="00FB7A93" w:rsidRDefault="00000000">
      <w:pPr>
        <w:pStyle w:val="Content"/>
        <w:numPr>
          <w:ilvl w:val="3"/>
          <w:numId w:val="6"/>
        </w:numPr>
      </w:pPr>
      <w:r>
        <w:t>If the button is clicked, the user has a success message “Activation email was resent to [show registered 2email address]!”</w:t>
      </w:r>
    </w:p>
    <w:p w14:paraId="4CC41DF6" w14:textId="77777777" w:rsidR="00FB7A93" w:rsidRDefault="00000000">
      <w:pPr>
        <w:pStyle w:val="Content"/>
        <w:numPr>
          <w:ilvl w:val="2"/>
          <w:numId w:val="6"/>
        </w:numPr>
      </w:pPr>
      <w:r>
        <w:t xml:space="preserve"> “Change email address” which allows the user to change the email address in case it was typed in wrong. </w:t>
      </w:r>
    </w:p>
    <w:p w14:paraId="1ABE51F8" w14:textId="77777777" w:rsidR="00FB7A93" w:rsidRDefault="00000000">
      <w:pPr>
        <w:pStyle w:val="Content"/>
        <w:numPr>
          <w:ilvl w:val="3"/>
          <w:numId w:val="6"/>
        </w:numPr>
      </w:pPr>
      <w:r>
        <w:t xml:space="preserve">You must however verify if that email already exists in the system and only allow the change if the email does not exist with the Success message “Email changed. Activation email was sent to [show new email] and obviously send the activation email to the new address!  </w:t>
      </w:r>
    </w:p>
    <w:p w14:paraId="125B4447" w14:textId="77777777" w:rsidR="00FB7A93" w:rsidRDefault="00000000">
      <w:pPr>
        <w:pStyle w:val="Content"/>
        <w:numPr>
          <w:ilvl w:val="3"/>
          <w:numId w:val="6"/>
        </w:numPr>
      </w:pPr>
      <w:r>
        <w:t>If the email exists, an error message is shows “A user with [show email address] is already registered!” and the user can try again.</w:t>
      </w:r>
    </w:p>
    <w:p w14:paraId="52571F93" w14:textId="77777777" w:rsidR="00FB7A93" w:rsidRDefault="00000000">
      <w:pPr>
        <w:pStyle w:val="Content"/>
        <w:numPr>
          <w:ilvl w:val="2"/>
          <w:numId w:val="6"/>
        </w:numPr>
      </w:pPr>
      <w:r>
        <w:t xml:space="preserve">If this “Resend activation email” button is clicked, the user is resent the activation email. If the email link is clicked, </w:t>
      </w:r>
      <w:proofErr w:type="gramStart"/>
      <w:r>
        <w:t>You</w:t>
      </w:r>
      <w:proofErr w:type="gramEnd"/>
      <w:r>
        <w:t xml:space="preserve"> must verify if the user is activated by checking if the </w:t>
      </w:r>
      <w:proofErr w:type="spellStart"/>
      <w:r>
        <w:t>DateActivated</w:t>
      </w:r>
      <w:proofErr w:type="spellEnd"/>
      <w:r>
        <w:t xml:space="preserve"> is filled in. If it is not filled in, you fill the current datetime in and the </w:t>
      </w:r>
      <w:proofErr w:type="spellStart"/>
      <w:r>
        <w:t>the</w:t>
      </w:r>
      <w:proofErr w:type="spellEnd"/>
      <w:r>
        <w:t xml:space="preserve"> user is </w:t>
      </w:r>
      <w:proofErr w:type="gramStart"/>
      <w:r>
        <w:t>shows</w:t>
      </w:r>
      <w:proofErr w:type="gramEnd"/>
      <w:r>
        <w:t xml:space="preserve"> a Success (green) message that says “Your account is now </w:t>
      </w:r>
      <w:r>
        <w:lastRenderedPageBreak/>
        <w:t xml:space="preserve">activated!” and the user is authenticated. This applies to the Supplier Role </w:t>
      </w:r>
      <w:proofErr w:type="gramStart"/>
      <w:r>
        <w:t>and  Client</w:t>
      </w:r>
      <w:proofErr w:type="gramEnd"/>
      <w:r>
        <w:t xml:space="preserve"> Roles only.</w:t>
      </w:r>
    </w:p>
    <w:p w14:paraId="736324B0" w14:textId="77777777" w:rsidR="00FB7A93" w:rsidRDefault="00000000">
      <w:pPr>
        <w:pStyle w:val="Content"/>
        <w:numPr>
          <w:ilvl w:val="2"/>
          <w:numId w:val="6"/>
        </w:numPr>
      </w:pPr>
      <w:r>
        <w:t xml:space="preserve">User is authenticated only once, on activation, if link is clicked a second time (you check this by checking if the </w:t>
      </w:r>
      <w:proofErr w:type="spellStart"/>
      <w:r>
        <w:t>DateActivated</w:t>
      </w:r>
      <w:proofErr w:type="spellEnd"/>
      <w:r>
        <w:t xml:space="preserve"> has a datetime in it, which you add when they first click the activation link), the user is warned “The link has been used, login with your username and password!” where login text is a link to the login page.)</w:t>
      </w:r>
    </w:p>
    <w:p w14:paraId="3D836F6B" w14:textId="77777777" w:rsidR="00FB7A93" w:rsidRDefault="00000000">
      <w:pPr>
        <w:pStyle w:val="Content"/>
        <w:numPr>
          <w:ilvl w:val="1"/>
          <w:numId w:val="6"/>
        </w:numPr>
      </w:pPr>
      <w:r>
        <w:t xml:space="preserve">Admin registration can only be done by a user with User Management Role. Add a new Menu item called User Manager with a User Icon the same as you use for New Solution that only (see point 2 below with what you must change the icon of New Solution to). This User Manager menu is only seen by users that have the Role User Management. An Admin user that does not have the User Management Role, does not see this Menu and may not access the pages even if the </w:t>
      </w:r>
      <w:proofErr w:type="spellStart"/>
      <w:r>
        <w:t>url</w:t>
      </w:r>
      <w:proofErr w:type="spellEnd"/>
      <w:r>
        <w:t xml:space="preserve"> is typed </w:t>
      </w:r>
      <w:proofErr w:type="gramStart"/>
      <w:r>
        <w:t>in.(</w:t>
      </w:r>
      <w:proofErr w:type="gramEnd"/>
      <w:r>
        <w:t xml:space="preserve">3 </w:t>
      </w:r>
      <w:proofErr w:type="spellStart"/>
      <w:r>
        <w:t>hr</w:t>
      </w:r>
      <w:proofErr w:type="spellEnd"/>
      <w:r>
        <w:t>)</w:t>
      </w:r>
    </w:p>
    <w:p w14:paraId="765642E5" w14:textId="77777777" w:rsidR="00FB7A93" w:rsidRDefault="00000000">
      <w:pPr>
        <w:pStyle w:val="Content"/>
        <w:numPr>
          <w:ilvl w:val="1"/>
          <w:numId w:val="6"/>
        </w:numPr>
      </w:pPr>
      <w:r>
        <w:t>When User Manager is clicked, it has the following options:(10 min)</w:t>
      </w:r>
    </w:p>
    <w:p w14:paraId="66514207" w14:textId="77777777" w:rsidR="00FB7A93" w:rsidRDefault="00000000">
      <w:pPr>
        <w:pStyle w:val="Content"/>
        <w:numPr>
          <w:ilvl w:val="2"/>
          <w:numId w:val="6"/>
        </w:numPr>
      </w:pPr>
      <w:r>
        <w:t>New Admin User</w:t>
      </w:r>
    </w:p>
    <w:p w14:paraId="565EE3AE" w14:textId="77777777" w:rsidR="00FB7A93" w:rsidRDefault="00000000">
      <w:pPr>
        <w:pStyle w:val="Content"/>
        <w:numPr>
          <w:ilvl w:val="2"/>
          <w:numId w:val="6"/>
        </w:numPr>
      </w:pPr>
      <w:r>
        <w:t>New Supplier User</w:t>
      </w:r>
    </w:p>
    <w:p w14:paraId="11515B96" w14:textId="77777777" w:rsidR="00FB7A93" w:rsidRDefault="00000000">
      <w:pPr>
        <w:pStyle w:val="Content"/>
        <w:numPr>
          <w:ilvl w:val="2"/>
          <w:numId w:val="6"/>
        </w:numPr>
      </w:pPr>
      <w:r>
        <w:t>Manage Users</w:t>
      </w:r>
    </w:p>
    <w:p w14:paraId="79334701" w14:textId="77777777" w:rsidR="00FB7A93" w:rsidRDefault="00000000">
      <w:pPr>
        <w:pStyle w:val="Content"/>
        <w:numPr>
          <w:ilvl w:val="1"/>
          <w:numId w:val="6"/>
        </w:numPr>
      </w:pPr>
      <w:r>
        <w:t xml:space="preserve">Forgot </w:t>
      </w:r>
      <w:proofErr w:type="gramStart"/>
      <w:r>
        <w:t>password(</w:t>
      </w:r>
      <w:proofErr w:type="gramEnd"/>
      <w:r>
        <w:t xml:space="preserve">6 </w:t>
      </w:r>
      <w:proofErr w:type="spellStart"/>
      <w:r>
        <w:t>hr</w:t>
      </w:r>
      <w:proofErr w:type="spellEnd"/>
      <w:r>
        <w:t>)</w:t>
      </w:r>
    </w:p>
    <w:p w14:paraId="3F37F670" w14:textId="77777777" w:rsidR="00FB7A93" w:rsidRDefault="00000000">
      <w:pPr>
        <w:pStyle w:val="Content"/>
        <w:numPr>
          <w:ilvl w:val="2"/>
          <w:numId w:val="6"/>
        </w:numPr>
      </w:pPr>
      <w:r>
        <w:t>When a user clicks on forgot password, the user must provide their email address to reset the password.</w:t>
      </w:r>
    </w:p>
    <w:p w14:paraId="60F5F0F1" w14:textId="77777777" w:rsidR="00FB7A93" w:rsidRDefault="00000000">
      <w:pPr>
        <w:pStyle w:val="Content"/>
        <w:numPr>
          <w:ilvl w:val="2"/>
          <w:numId w:val="6"/>
        </w:numPr>
      </w:pPr>
      <w:r>
        <w:t>Check if email is registered, an email is sent to that email address with the following text: “Dear [Name, Surname], &lt;/BR&gt;&lt;/BR&gt; Please use the link below to reset your password:&lt;/BR&gt;&lt;/BR</w:t>
      </w:r>
      <w:proofErr w:type="gramStart"/>
      <w:r>
        <w:t>&gt;[</w:t>
      </w:r>
      <w:proofErr w:type="gramEnd"/>
      <w:r>
        <w:t xml:space="preserve">Reset Link] valid for 30 minutes based on </w:t>
      </w:r>
      <w:proofErr w:type="spellStart"/>
      <w:r>
        <w:t>DateRequested</w:t>
      </w:r>
      <w:proofErr w:type="spellEnd"/>
      <w:r>
        <w:t xml:space="preserve"> (see table structure in point iii below)</w:t>
      </w:r>
    </w:p>
    <w:p w14:paraId="5629279D" w14:textId="77777777" w:rsidR="00FB7A93" w:rsidRDefault="00000000">
      <w:pPr>
        <w:pStyle w:val="Content"/>
        <w:numPr>
          <w:ilvl w:val="2"/>
          <w:numId w:val="6"/>
        </w:numPr>
      </w:pPr>
      <w:r>
        <w:t xml:space="preserve">Password resets are only available for activated accounts, accounts that have date activated filled in. Also, I don’t see a user status, how can we deactivate </w:t>
      </w:r>
      <w:proofErr w:type="gramStart"/>
      <w:r>
        <w:t>users ?</w:t>
      </w:r>
      <w:proofErr w:type="gramEnd"/>
      <w:r>
        <w:t xml:space="preserve"> There should be a status and functionality to deactivate users.</w:t>
      </w:r>
    </w:p>
    <w:p w14:paraId="03E1989E" w14:textId="77777777" w:rsidR="00FB7A93" w:rsidRDefault="00000000">
      <w:pPr>
        <w:pStyle w:val="Content"/>
        <w:numPr>
          <w:ilvl w:val="2"/>
          <w:numId w:val="6"/>
        </w:numPr>
      </w:pPr>
      <w:r>
        <w:t xml:space="preserve">Store every reset request in new Table called </w:t>
      </w:r>
      <w:proofErr w:type="spellStart"/>
      <w:r>
        <w:t>UserReset</w:t>
      </w:r>
      <w:proofErr w:type="spellEnd"/>
    </w:p>
    <w:p w14:paraId="00A88C11" w14:textId="77777777" w:rsidR="00FB7A93" w:rsidRDefault="00000000">
      <w:pPr>
        <w:pStyle w:val="Content"/>
        <w:numPr>
          <w:ilvl w:val="3"/>
          <w:numId w:val="6"/>
        </w:numPr>
      </w:pPr>
      <w:r>
        <w:lastRenderedPageBreak/>
        <w:t>Id (int) autoincrement PK</w:t>
      </w:r>
    </w:p>
    <w:p w14:paraId="5D121129" w14:textId="77777777" w:rsidR="00FB7A93" w:rsidRDefault="00000000">
      <w:pPr>
        <w:pStyle w:val="Content"/>
        <w:numPr>
          <w:ilvl w:val="3"/>
          <w:numId w:val="6"/>
        </w:numPr>
      </w:pPr>
      <w:proofErr w:type="spellStart"/>
      <w:r>
        <w:t>UserId</w:t>
      </w:r>
      <w:proofErr w:type="spellEnd"/>
    </w:p>
    <w:p w14:paraId="19293973" w14:textId="77777777" w:rsidR="00FB7A93" w:rsidRDefault="00000000">
      <w:pPr>
        <w:pStyle w:val="Content"/>
        <w:numPr>
          <w:ilvl w:val="3"/>
          <w:numId w:val="6"/>
        </w:numPr>
      </w:pPr>
      <w:r>
        <w:t>Key (GUID) (used in link)</w:t>
      </w:r>
    </w:p>
    <w:p w14:paraId="5D8DB0C4" w14:textId="77777777" w:rsidR="00FB7A93" w:rsidRDefault="00000000">
      <w:pPr>
        <w:pStyle w:val="Content"/>
        <w:numPr>
          <w:ilvl w:val="3"/>
          <w:numId w:val="6"/>
        </w:numPr>
      </w:pPr>
      <w:proofErr w:type="spellStart"/>
      <w:r>
        <w:t>DateRequested</w:t>
      </w:r>
      <w:proofErr w:type="spellEnd"/>
      <w:r>
        <w:t xml:space="preserve"> (datetime)</w:t>
      </w:r>
    </w:p>
    <w:p w14:paraId="1FC32DB1" w14:textId="77777777" w:rsidR="00FB7A93" w:rsidRDefault="00000000">
      <w:pPr>
        <w:pStyle w:val="Content"/>
        <w:numPr>
          <w:ilvl w:val="3"/>
          <w:numId w:val="6"/>
        </w:numPr>
      </w:pPr>
      <w:proofErr w:type="spellStart"/>
      <w:r>
        <w:t>IPAddress</w:t>
      </w:r>
      <w:proofErr w:type="spellEnd"/>
      <w:r>
        <w:t xml:space="preserve"> (from which request came)</w:t>
      </w:r>
    </w:p>
    <w:p w14:paraId="1DBC94A7" w14:textId="77777777" w:rsidR="00FB7A93" w:rsidRDefault="00000000">
      <w:pPr>
        <w:pStyle w:val="Content"/>
      </w:pPr>
      <w:r>
        <w:t>Change the Icon for New Solution to “fa-plus-square-</w:t>
      </w:r>
      <w:proofErr w:type="gramStart"/>
      <w:r>
        <w:t>o”(</w:t>
      </w:r>
      <w:proofErr w:type="gramEnd"/>
      <w:r>
        <w:t>2 min)</w:t>
      </w:r>
    </w:p>
    <w:p w14:paraId="4DAF4538" w14:textId="474BAFB0" w:rsidR="00A20125" w:rsidRDefault="00A20125" w:rsidP="00A20125">
      <w:pPr>
        <w:pStyle w:val="Content"/>
        <w:numPr>
          <w:ilvl w:val="0"/>
          <w:numId w:val="1"/>
        </w:numPr>
      </w:pPr>
      <w:r>
        <w:t>Fixes for #4</w:t>
      </w:r>
    </w:p>
    <w:p w14:paraId="3800EEA3" w14:textId="45D1C2C1" w:rsidR="00A20125" w:rsidRDefault="00A20125" w:rsidP="00A20125">
      <w:pPr>
        <w:pStyle w:val="Content"/>
      </w:pPr>
      <w:r>
        <w:t>When a user has registered and has not activated account #4 1.b the message says “Please enter below button to activate account”. Please change this text to: “Your account is not yet activated</w:t>
      </w:r>
      <w:r w:rsidR="007F7771">
        <w:t>. &lt;</w:t>
      </w:r>
      <w:proofErr w:type="spellStart"/>
      <w:r w:rsidR="007F7771">
        <w:t>br</w:t>
      </w:r>
      <w:proofErr w:type="spellEnd"/>
      <w:r w:rsidR="007F7771">
        <w:t xml:space="preserve">&gt;Please choose one of the following options!” </w:t>
      </w:r>
    </w:p>
    <w:p w14:paraId="3C1D8558" w14:textId="4987E8B8" w:rsidR="0043730C" w:rsidRDefault="0043730C" w:rsidP="00A20125">
      <w:pPr>
        <w:pStyle w:val="Content"/>
      </w:pPr>
      <w:r>
        <w:t>I logged in and account is not activated, I pressed the “Resend activation email”. The button should say “Resend activation email to adrian@striati.com!” As described in #4 1.b.i</w:t>
      </w:r>
    </w:p>
    <w:p w14:paraId="66BCDA9A" w14:textId="390DC80C" w:rsidR="0043730C" w:rsidRDefault="0043730C" w:rsidP="00A20125">
      <w:pPr>
        <w:pStyle w:val="Content"/>
      </w:pPr>
      <w:r>
        <w:t xml:space="preserve">If I </w:t>
      </w:r>
      <w:proofErr w:type="gramStart"/>
      <w:r>
        <w:t>click  the</w:t>
      </w:r>
      <w:proofErr w:type="gramEnd"/>
      <w:r>
        <w:t xml:space="preserve"> “Change Email Address” button at point ”b” above, I can type in the email address but the button should say “Save email and resend activation code” Please ensure in this process you follow </w:t>
      </w:r>
      <w:r w:rsidR="000A498C">
        <w:t>instructions</w:t>
      </w:r>
      <w:r>
        <w:t xml:space="preserve"> in #4 1.b.ii clearly. It is very important we don’t allow someone to change his email address to an email address that is already in the system.</w:t>
      </w:r>
    </w:p>
    <w:p w14:paraId="6FB7D12D" w14:textId="77777777" w:rsidR="00DD57C3" w:rsidRDefault="00DD57C3" w:rsidP="00A20125">
      <w:pPr>
        <w:pStyle w:val="Content"/>
      </w:pPr>
      <w:r>
        <w:t xml:space="preserve">When I click the activation link in the email, it takes me to confirm-email </w:t>
      </w:r>
    </w:p>
    <w:p w14:paraId="6A960503" w14:textId="77777777" w:rsidR="00DD57C3" w:rsidRDefault="00DD57C3" w:rsidP="00DD57C3">
      <w:pPr>
        <w:pStyle w:val="Content"/>
        <w:numPr>
          <w:ilvl w:val="2"/>
          <w:numId w:val="1"/>
        </w:numPr>
      </w:pPr>
      <w:r>
        <w:t xml:space="preserve">Please change the </w:t>
      </w:r>
      <w:proofErr w:type="spellStart"/>
      <w:r>
        <w:t>Prosumator</w:t>
      </w:r>
      <w:proofErr w:type="spellEnd"/>
      <w:r>
        <w:t xml:space="preserve"> text to </w:t>
      </w:r>
      <w:proofErr w:type="gramStart"/>
      <w:r>
        <w:t>“ Verify</w:t>
      </w:r>
      <w:proofErr w:type="gramEnd"/>
      <w:r>
        <w:t xml:space="preserve"> your email!” </w:t>
      </w:r>
    </w:p>
    <w:p w14:paraId="4A3786B6" w14:textId="6A5B9D33" w:rsidR="000A498C" w:rsidRDefault="00DD57C3" w:rsidP="00DD57C3">
      <w:pPr>
        <w:pStyle w:val="Content"/>
        <w:numPr>
          <w:ilvl w:val="2"/>
          <w:numId w:val="1"/>
        </w:numPr>
      </w:pPr>
      <w:r>
        <w:t>Please change the “Please enter below button to activate your account” to “Click the verify email button below to activate your account.”</w:t>
      </w:r>
    </w:p>
    <w:p w14:paraId="4978D4DF" w14:textId="50A28E5F" w:rsidR="00DD57C3" w:rsidRDefault="00DD57C3" w:rsidP="00DD57C3">
      <w:pPr>
        <w:pStyle w:val="Content"/>
        <w:numPr>
          <w:ilvl w:val="2"/>
          <w:numId w:val="1"/>
        </w:numPr>
      </w:pPr>
      <w:r>
        <w:t>Button text: Verify email</w:t>
      </w:r>
    </w:p>
    <w:p w14:paraId="3FE03105" w14:textId="54D4B8AC" w:rsidR="00DD57C3" w:rsidRDefault="00DD57C3" w:rsidP="00DD57C3">
      <w:pPr>
        <w:pStyle w:val="Content"/>
      </w:pPr>
      <w:r>
        <w:t>Register</w:t>
      </w:r>
    </w:p>
    <w:p w14:paraId="674913BE" w14:textId="7E87F64C" w:rsidR="00DD57C3" w:rsidRPr="00BA490E" w:rsidRDefault="00DD57C3" w:rsidP="00DD57C3">
      <w:pPr>
        <w:pStyle w:val="Content"/>
        <w:numPr>
          <w:ilvl w:val="2"/>
          <w:numId w:val="1"/>
        </w:numPr>
      </w:pPr>
      <w:r>
        <w:t xml:space="preserve">Title of the page: </w:t>
      </w:r>
      <w:proofErr w:type="spellStart"/>
      <w:r>
        <w:t>Prosumator</w:t>
      </w:r>
      <w:proofErr w:type="spellEnd"/>
      <w:r>
        <w:t xml:space="preserve"> | Register</w:t>
      </w:r>
    </w:p>
    <w:p w14:paraId="0163977B" w14:textId="4E2E6BED" w:rsidR="00BA490E" w:rsidRPr="00BA490E" w:rsidRDefault="00BA490E" w:rsidP="00BA490E">
      <w:pPr>
        <w:pStyle w:val="Content"/>
        <w:numPr>
          <w:ilvl w:val="3"/>
          <w:numId w:val="1"/>
        </w:numPr>
      </w:pPr>
      <w:r>
        <w:rPr>
          <w:lang w:val="en-ZA"/>
        </w:rPr>
        <w:t xml:space="preserve">Please make sure all pages have a title and it is </w:t>
      </w:r>
      <w:proofErr w:type="spellStart"/>
      <w:r>
        <w:rPr>
          <w:lang w:val="en-ZA"/>
        </w:rPr>
        <w:t>Prosumator</w:t>
      </w:r>
      <w:proofErr w:type="spellEnd"/>
      <w:r>
        <w:rPr>
          <w:lang w:val="en-ZA"/>
        </w:rPr>
        <w:t xml:space="preserve"> | Register, Reset Password, Verify Email etc…</w:t>
      </w:r>
    </w:p>
    <w:p w14:paraId="258BBA2A" w14:textId="39E3D3DA" w:rsidR="00BA490E" w:rsidRPr="00BA490E" w:rsidRDefault="00BA490E" w:rsidP="00BA490E">
      <w:pPr>
        <w:pStyle w:val="Content"/>
        <w:numPr>
          <w:ilvl w:val="3"/>
          <w:numId w:val="1"/>
        </w:numPr>
      </w:pPr>
      <w:r>
        <w:rPr>
          <w:lang w:val="en-ZA"/>
        </w:rPr>
        <w:t>Change text: “Create a Prosumator’s account” to “Create an account</w:t>
      </w:r>
      <w:r w:rsidR="00B2154B">
        <w:rPr>
          <w:lang w:val="en-ZA"/>
        </w:rPr>
        <w:t>:</w:t>
      </w:r>
      <w:r>
        <w:rPr>
          <w:lang w:val="en-ZA"/>
        </w:rPr>
        <w:t>”</w:t>
      </w:r>
    </w:p>
    <w:p w14:paraId="3ABB00A6" w14:textId="085122A0" w:rsidR="00BA490E" w:rsidRPr="00BA490E" w:rsidRDefault="00BA490E" w:rsidP="00BA490E">
      <w:pPr>
        <w:pStyle w:val="Content"/>
        <w:numPr>
          <w:ilvl w:val="3"/>
          <w:numId w:val="1"/>
        </w:numPr>
      </w:pPr>
      <w:r>
        <w:rPr>
          <w:lang w:val="en-ZA"/>
        </w:rPr>
        <w:t>Change “</w:t>
      </w:r>
      <w:proofErr w:type="spellStart"/>
      <w:r>
        <w:rPr>
          <w:lang w:val="en-ZA"/>
        </w:rPr>
        <w:t>Prosumator</w:t>
      </w:r>
      <w:proofErr w:type="spellEnd"/>
      <w:r>
        <w:rPr>
          <w:lang w:val="en-ZA"/>
        </w:rPr>
        <w:t>” heading to “Register”</w:t>
      </w:r>
    </w:p>
    <w:p w14:paraId="370358D2" w14:textId="5116A661" w:rsidR="00BA490E" w:rsidRPr="00BA490E" w:rsidRDefault="00BA490E" w:rsidP="00BA490E">
      <w:pPr>
        <w:pStyle w:val="Content"/>
        <w:numPr>
          <w:ilvl w:val="3"/>
          <w:numId w:val="1"/>
        </w:numPr>
      </w:pPr>
      <w:r>
        <w:rPr>
          <w:lang w:val="en-ZA"/>
        </w:rPr>
        <w:lastRenderedPageBreak/>
        <w:t>Please move Register as a client to the left and Register as a supplier to the right</w:t>
      </w:r>
    </w:p>
    <w:p w14:paraId="409B2E7E" w14:textId="7C0F7A5C" w:rsidR="00BA490E" w:rsidRPr="00BA490E" w:rsidRDefault="00BA490E" w:rsidP="00BA490E">
      <w:pPr>
        <w:pStyle w:val="Content"/>
        <w:numPr>
          <w:ilvl w:val="3"/>
          <w:numId w:val="1"/>
        </w:numPr>
      </w:pPr>
      <w:r>
        <w:rPr>
          <w:lang w:val="en-ZA"/>
        </w:rPr>
        <w:t>Options should be:</w:t>
      </w:r>
    </w:p>
    <w:p w14:paraId="4A13CDAE" w14:textId="230DFF60" w:rsidR="00BA490E" w:rsidRDefault="00EB273E" w:rsidP="00BA490E">
      <w:pPr>
        <w:pStyle w:val="Content"/>
        <w:numPr>
          <w:ilvl w:val="4"/>
          <w:numId w:val="1"/>
        </w:numPr>
      </w:pPr>
      <w:r>
        <w:t>Client</w:t>
      </w:r>
    </w:p>
    <w:p w14:paraId="16053CE7" w14:textId="5C550CC2" w:rsidR="00EB273E" w:rsidRDefault="00EB273E" w:rsidP="00BA490E">
      <w:pPr>
        <w:pStyle w:val="Content"/>
        <w:numPr>
          <w:ilvl w:val="4"/>
          <w:numId w:val="1"/>
        </w:numPr>
      </w:pPr>
      <w:r>
        <w:t>Supplier</w:t>
      </w:r>
    </w:p>
    <w:p w14:paraId="7322CD60" w14:textId="37DE6A3C" w:rsidR="00EB273E" w:rsidRDefault="00EB273E" w:rsidP="00EB273E">
      <w:pPr>
        <w:pStyle w:val="Content"/>
        <w:numPr>
          <w:ilvl w:val="5"/>
          <w:numId w:val="1"/>
        </w:numPr>
      </w:pPr>
      <w:r>
        <w:t>No other text, just Client or Supplier</w:t>
      </w:r>
    </w:p>
    <w:p w14:paraId="6CBB42B0" w14:textId="332570B6" w:rsidR="00EB273E" w:rsidRDefault="00EB273E" w:rsidP="00EB273E">
      <w:pPr>
        <w:pStyle w:val="Content"/>
        <w:numPr>
          <w:ilvl w:val="4"/>
          <w:numId w:val="1"/>
        </w:numPr>
      </w:pPr>
      <w:r>
        <w:t>Remove “Create an account” button.</w:t>
      </w:r>
    </w:p>
    <w:p w14:paraId="472681B0" w14:textId="4F15EBC8" w:rsidR="00EB273E" w:rsidRDefault="00EB273E" w:rsidP="00EB273E">
      <w:pPr>
        <w:pStyle w:val="Content"/>
        <w:numPr>
          <w:ilvl w:val="5"/>
          <w:numId w:val="1"/>
        </w:numPr>
      </w:pPr>
      <w:r>
        <w:t>Make the Client or Supplier selection button the action to start registration. There is no need for the extra step to select Client or Supplier and then click a button “Create an account”. The process must start as soon as the Client or Supplier button is pressed.</w:t>
      </w:r>
      <w:r w:rsidR="008748EB">
        <w:t xml:space="preserve"> AS soon as the Client or Supplier is selected, the form is shown and once completed, the data is saved and the email activation process starts.</w:t>
      </w:r>
    </w:p>
    <w:p w14:paraId="01799761" w14:textId="69497D18" w:rsidR="00E37312" w:rsidRDefault="00E37312" w:rsidP="00E37312">
      <w:pPr>
        <w:pStyle w:val="Content"/>
        <w:numPr>
          <w:ilvl w:val="3"/>
          <w:numId w:val="1"/>
        </w:numPr>
      </w:pPr>
      <w:r>
        <w:t>Username Issue</w:t>
      </w:r>
    </w:p>
    <w:p w14:paraId="152E1322" w14:textId="73A55003" w:rsidR="00E37312" w:rsidRDefault="00E37312" w:rsidP="00E37312">
      <w:pPr>
        <w:pStyle w:val="Content"/>
        <w:numPr>
          <w:ilvl w:val="4"/>
          <w:numId w:val="1"/>
        </w:numPr>
      </w:pPr>
      <w:r>
        <w:t>Remove the username field and generate it from the email address. For client and Supplier.</w:t>
      </w:r>
    </w:p>
    <w:p w14:paraId="6C0FCD33" w14:textId="6CAF1922" w:rsidR="00E37312" w:rsidRDefault="00E37312" w:rsidP="00E37312">
      <w:pPr>
        <w:pStyle w:val="Content"/>
        <w:numPr>
          <w:ilvl w:val="4"/>
          <w:numId w:val="1"/>
        </w:numPr>
      </w:pPr>
      <w:r>
        <w:t>Username must be generated from email address by replacing @ with capital AT, therefore adrian@striati.com becomes adrianATstriati.com</w:t>
      </w:r>
    </w:p>
    <w:p w14:paraId="5D2F8C11" w14:textId="0F81FBB7" w:rsidR="00E37312" w:rsidRDefault="00E37312" w:rsidP="00E37312">
      <w:pPr>
        <w:pStyle w:val="Content"/>
        <w:numPr>
          <w:ilvl w:val="4"/>
          <w:numId w:val="1"/>
        </w:numPr>
      </w:pPr>
      <w:r>
        <w:t xml:space="preserve">If the username does not allow “.” The replace “.” With “DOT”, therefore </w:t>
      </w:r>
      <w:r w:rsidRPr="00E37312">
        <w:t xml:space="preserve">then adrian@straiti.com becomes </w:t>
      </w:r>
      <w:proofErr w:type="spellStart"/>
      <w:r w:rsidRPr="00E37312">
        <w:t>adrianATstriatiDOTcom</w:t>
      </w:r>
      <w:proofErr w:type="spellEnd"/>
      <w:r w:rsidRPr="00E37312">
        <w:t xml:space="preserve"> and adrian.sandu@striati.com becomes </w:t>
      </w:r>
      <w:proofErr w:type="spellStart"/>
      <w:r w:rsidRPr="00E37312">
        <w:t>adrianDOTsanduATstriatiDOTcom</w:t>
      </w:r>
      <w:proofErr w:type="spellEnd"/>
    </w:p>
    <w:p w14:paraId="56097B2F" w14:textId="6EBD0845" w:rsidR="00E37312" w:rsidRDefault="00E37312" w:rsidP="00E37312">
      <w:pPr>
        <w:pStyle w:val="Content"/>
        <w:numPr>
          <w:ilvl w:val="5"/>
          <w:numId w:val="1"/>
        </w:numPr>
      </w:pPr>
      <w:r>
        <w:t>Not the most elegant solution but there is no use for username in our application.</w:t>
      </w:r>
    </w:p>
    <w:p w14:paraId="0E383882" w14:textId="7378D62A" w:rsidR="001073C7" w:rsidRDefault="001073C7" w:rsidP="00E37312">
      <w:pPr>
        <w:pStyle w:val="Content"/>
        <w:numPr>
          <w:ilvl w:val="5"/>
          <w:numId w:val="1"/>
        </w:numPr>
      </w:pPr>
      <w:r>
        <w:t>This applies to Client and Supplier</w:t>
      </w:r>
    </w:p>
    <w:p w14:paraId="61DD96AD" w14:textId="5D05C398" w:rsidR="00E37312" w:rsidRDefault="00E37312" w:rsidP="00E37312">
      <w:pPr>
        <w:pStyle w:val="Content"/>
        <w:numPr>
          <w:ilvl w:val="3"/>
          <w:numId w:val="1"/>
        </w:numPr>
      </w:pPr>
      <w:r>
        <w:t>If I select to register as client</w:t>
      </w:r>
      <w:r w:rsidR="001073C7">
        <w:t xml:space="preserve"> or supplier</w:t>
      </w:r>
      <w:r>
        <w:t xml:space="preserve">, </w:t>
      </w:r>
      <w:r w:rsidR="001073C7">
        <w:t xml:space="preserve">let’s say I selected to register as Client… I fill in the form, then I click on Supplier… the Email and Password field data is lost… The same if I select </w:t>
      </w:r>
      <w:r w:rsidR="001073C7">
        <w:lastRenderedPageBreak/>
        <w:t>to register as Supplier. The data must remain when clicking back to the form I completed.</w:t>
      </w:r>
    </w:p>
    <w:p w14:paraId="07E6DE39" w14:textId="006F0960" w:rsidR="009B46DB" w:rsidRDefault="009B46DB" w:rsidP="009B46DB">
      <w:pPr>
        <w:pStyle w:val="Content"/>
        <w:numPr>
          <w:ilvl w:val="4"/>
          <w:numId w:val="1"/>
        </w:numPr>
      </w:pPr>
      <w:r>
        <w:t>If both forms are completely filled in, then the registration is done based on the selection (Client | Supplier)</w:t>
      </w:r>
    </w:p>
    <w:p w14:paraId="0338E427" w14:textId="100D5762" w:rsidR="009B46DB" w:rsidRDefault="009B46DB" w:rsidP="009B46DB">
      <w:pPr>
        <w:pStyle w:val="Content"/>
        <w:numPr>
          <w:ilvl w:val="5"/>
          <w:numId w:val="1"/>
        </w:numPr>
      </w:pPr>
      <w:r>
        <w:t>If Client is selected, then register using the data filled in on the Client form</w:t>
      </w:r>
    </w:p>
    <w:p w14:paraId="64519571" w14:textId="2592232C" w:rsidR="009B46DB" w:rsidRDefault="009B46DB" w:rsidP="009B46DB">
      <w:pPr>
        <w:pStyle w:val="Content"/>
        <w:numPr>
          <w:ilvl w:val="5"/>
          <w:numId w:val="1"/>
        </w:numPr>
      </w:pPr>
      <w:r>
        <w:t>If Supplier is selected, then register using the data filled in on the Supplier Form</w:t>
      </w:r>
    </w:p>
    <w:p w14:paraId="3BE10890" w14:textId="52F456B3" w:rsidR="001073C7" w:rsidRDefault="001073C7" w:rsidP="00E37312">
      <w:pPr>
        <w:pStyle w:val="Content"/>
        <w:numPr>
          <w:ilvl w:val="3"/>
          <w:numId w:val="1"/>
        </w:numPr>
      </w:pPr>
      <w:r>
        <w:t>If I select to register as a client, there are 2 email address fields, there is only one email address to be captured.</w:t>
      </w:r>
    </w:p>
    <w:p w14:paraId="553B26FB" w14:textId="71E0770F" w:rsidR="001073C7" w:rsidRDefault="001073C7" w:rsidP="001073C7">
      <w:pPr>
        <w:pStyle w:val="Content"/>
        <w:numPr>
          <w:ilvl w:val="4"/>
          <w:numId w:val="1"/>
        </w:numPr>
      </w:pPr>
      <w:r>
        <w:t>The first part is email address and password</w:t>
      </w:r>
    </w:p>
    <w:p w14:paraId="1ADAA498" w14:textId="344B0456" w:rsidR="001073C7" w:rsidRDefault="001073C7" w:rsidP="001073C7">
      <w:pPr>
        <w:pStyle w:val="Content"/>
        <w:numPr>
          <w:ilvl w:val="4"/>
          <w:numId w:val="1"/>
        </w:numPr>
      </w:pPr>
      <w:r>
        <w:t>The second part is Name, Surname, Phone, Mobile (this needs to be added) and the Address fields as you have them.</w:t>
      </w:r>
    </w:p>
    <w:p w14:paraId="54C8CDB1" w14:textId="7916DF43" w:rsidR="00187C29" w:rsidRDefault="00187C29" w:rsidP="001073C7">
      <w:pPr>
        <w:pStyle w:val="Content"/>
        <w:numPr>
          <w:ilvl w:val="4"/>
          <w:numId w:val="1"/>
        </w:numPr>
      </w:pPr>
      <w:r>
        <w:t xml:space="preserve">The </w:t>
      </w:r>
      <w:proofErr w:type="spellStart"/>
      <w:r>
        <w:t>AspNetUsers</w:t>
      </w:r>
      <w:proofErr w:type="spellEnd"/>
      <w:r>
        <w:t xml:space="preserve"> email must be the email for the user…. The second email should not exist.</w:t>
      </w:r>
    </w:p>
    <w:p w14:paraId="5906C6B2" w14:textId="62932CC0" w:rsidR="00EB273E" w:rsidRDefault="00EB273E" w:rsidP="00EB273E">
      <w:pPr>
        <w:pStyle w:val="Content"/>
        <w:numPr>
          <w:ilvl w:val="3"/>
          <w:numId w:val="1"/>
        </w:numPr>
      </w:pPr>
      <w:r>
        <w:t>“Already have an account?”</w:t>
      </w:r>
    </w:p>
    <w:p w14:paraId="102CD4FA" w14:textId="419C6836" w:rsidR="00EB273E" w:rsidRDefault="00EB273E" w:rsidP="00EB273E">
      <w:pPr>
        <w:pStyle w:val="Content"/>
        <w:numPr>
          <w:ilvl w:val="4"/>
          <w:numId w:val="1"/>
        </w:numPr>
      </w:pPr>
      <w:r>
        <w:t>Make this a white button, like you have for “Create an account” on the registration page.</w:t>
      </w:r>
    </w:p>
    <w:p w14:paraId="0A2A6768" w14:textId="4DB889B3" w:rsidR="00EB273E" w:rsidRDefault="00EB273E" w:rsidP="00EB273E">
      <w:pPr>
        <w:pStyle w:val="Content"/>
        <w:numPr>
          <w:ilvl w:val="4"/>
          <w:numId w:val="1"/>
        </w:numPr>
      </w:pPr>
      <w:r>
        <w:t>Change the name to “Login”</w:t>
      </w:r>
    </w:p>
    <w:p w14:paraId="554DAD26" w14:textId="19B697BE" w:rsidR="00EB273E" w:rsidRDefault="00EB273E" w:rsidP="00EB273E">
      <w:pPr>
        <w:pStyle w:val="Content"/>
        <w:numPr>
          <w:ilvl w:val="3"/>
          <w:numId w:val="1"/>
        </w:numPr>
      </w:pPr>
      <w:r>
        <w:t>“Remove text “Don’t have an account?”</w:t>
      </w:r>
    </w:p>
    <w:p w14:paraId="0A41CF33" w14:textId="70A1EAAE" w:rsidR="00EB273E" w:rsidRDefault="00EB273E" w:rsidP="00EB273E">
      <w:pPr>
        <w:pStyle w:val="Content"/>
        <w:numPr>
          <w:ilvl w:val="4"/>
          <w:numId w:val="1"/>
        </w:numPr>
      </w:pPr>
      <w:r>
        <w:t xml:space="preserve">Change </w:t>
      </w:r>
      <w:proofErr w:type="gramStart"/>
      <w:r>
        <w:t>text  of</w:t>
      </w:r>
      <w:proofErr w:type="gramEnd"/>
      <w:r>
        <w:t xml:space="preserve"> white button “Create an account” to Register”</w:t>
      </w:r>
    </w:p>
    <w:p w14:paraId="502F216E" w14:textId="412D7C7B" w:rsidR="00EB273E" w:rsidRDefault="00EB273E" w:rsidP="00EB273E">
      <w:pPr>
        <w:pStyle w:val="Content"/>
        <w:numPr>
          <w:ilvl w:val="4"/>
          <w:numId w:val="1"/>
        </w:numPr>
      </w:pPr>
      <w:r>
        <w:t>Move “Forgot Password”, under the Register button</w:t>
      </w:r>
    </w:p>
    <w:p w14:paraId="72B881CA" w14:textId="4C17D4F4" w:rsidR="00EB273E" w:rsidRDefault="00187C29" w:rsidP="00187C29">
      <w:pPr>
        <w:pStyle w:val="Content"/>
        <w:numPr>
          <w:ilvl w:val="3"/>
          <w:numId w:val="1"/>
        </w:numPr>
      </w:pPr>
      <w:r>
        <w:t xml:space="preserve"> Remove functionality for City name lookup as it only works in English.</w:t>
      </w:r>
    </w:p>
    <w:p w14:paraId="259AA771" w14:textId="1487765A" w:rsidR="00B2154B" w:rsidRDefault="00B2154B" w:rsidP="00187C29">
      <w:pPr>
        <w:pStyle w:val="Content"/>
        <w:numPr>
          <w:ilvl w:val="3"/>
          <w:numId w:val="1"/>
        </w:numPr>
      </w:pPr>
      <w:r>
        <w:t xml:space="preserve"> When clicking on an email activation link (Client), the confirm-email page heading “</w:t>
      </w:r>
      <w:proofErr w:type="spellStart"/>
      <w:r w:rsidR="00B258A8">
        <w:t>Prosumator</w:t>
      </w:r>
      <w:proofErr w:type="spellEnd"/>
      <w:r>
        <w:t>” and a note “Please enter below button to activate your account”</w:t>
      </w:r>
    </w:p>
    <w:p w14:paraId="518C8BD9" w14:textId="6149FB93" w:rsidR="00B2154B" w:rsidRDefault="00B2154B" w:rsidP="00B2154B">
      <w:pPr>
        <w:pStyle w:val="Content"/>
        <w:numPr>
          <w:ilvl w:val="4"/>
          <w:numId w:val="1"/>
        </w:numPr>
      </w:pPr>
      <w:r>
        <w:t xml:space="preserve">Please change </w:t>
      </w:r>
      <w:r w:rsidR="00B258A8">
        <w:t xml:space="preserve">heading </w:t>
      </w:r>
      <w:proofErr w:type="spellStart"/>
      <w:r w:rsidR="00B258A8">
        <w:t>Prosumator</w:t>
      </w:r>
      <w:proofErr w:type="spellEnd"/>
      <w:r>
        <w:t xml:space="preserve"> to “Verify email”</w:t>
      </w:r>
    </w:p>
    <w:p w14:paraId="4C599D75" w14:textId="03464579" w:rsidR="00B2154B" w:rsidRDefault="00B2154B" w:rsidP="00B2154B">
      <w:pPr>
        <w:pStyle w:val="Content"/>
        <w:numPr>
          <w:ilvl w:val="4"/>
          <w:numId w:val="1"/>
        </w:numPr>
      </w:pPr>
      <w:r>
        <w:lastRenderedPageBreak/>
        <w:t>Please change the button name from “Confirm email” to “Verify”</w:t>
      </w:r>
    </w:p>
    <w:p w14:paraId="31C01732" w14:textId="49ED83EB" w:rsidR="00B2154B" w:rsidRDefault="00B2154B" w:rsidP="00B2154B">
      <w:pPr>
        <w:pStyle w:val="Content"/>
        <w:numPr>
          <w:ilvl w:val="4"/>
          <w:numId w:val="1"/>
        </w:numPr>
      </w:pPr>
      <w:r>
        <w:t xml:space="preserve">Please change note to “Please press Verify button below to verify your email </w:t>
      </w:r>
      <w:proofErr w:type="gramStart"/>
      <w:r>
        <w:t>address:“</w:t>
      </w:r>
      <w:proofErr w:type="gramEnd"/>
    </w:p>
    <w:p w14:paraId="4E7EEF25" w14:textId="090CC9C3" w:rsidR="00B2154B" w:rsidRDefault="00B2154B" w:rsidP="00B2154B">
      <w:pPr>
        <w:pStyle w:val="Content"/>
        <w:numPr>
          <w:ilvl w:val="4"/>
          <w:numId w:val="1"/>
        </w:numPr>
      </w:pPr>
      <w:r>
        <w:t xml:space="preserve">Once the Verify button was pressed, the user is </w:t>
      </w:r>
      <w:proofErr w:type="gramStart"/>
      <w:r>
        <w:t>take</w:t>
      </w:r>
      <w:proofErr w:type="gramEnd"/>
      <w:r>
        <w:t xml:space="preserve"> to Dashboard. Please show search functionality on this Client Dashboard, the same as on home page. The exception being that when logged in, the contact details of the supplier must be shown when a solution is selected from the search results. </w:t>
      </w:r>
    </w:p>
    <w:p w14:paraId="35E4356D" w14:textId="0DBB7EF6" w:rsidR="00B2154B" w:rsidRDefault="00B2154B" w:rsidP="00B2154B">
      <w:pPr>
        <w:pStyle w:val="Content"/>
        <w:numPr>
          <w:ilvl w:val="5"/>
          <w:numId w:val="1"/>
        </w:numPr>
      </w:pPr>
      <w:r>
        <w:t>Supplier data:</w:t>
      </w:r>
    </w:p>
    <w:p w14:paraId="0D269584" w14:textId="7F9FA5A6" w:rsidR="00B2154B" w:rsidRDefault="00B2154B" w:rsidP="00B2154B">
      <w:pPr>
        <w:pStyle w:val="Content"/>
        <w:numPr>
          <w:ilvl w:val="6"/>
          <w:numId w:val="1"/>
        </w:numPr>
      </w:pPr>
      <w:r>
        <w:t>Company name</w:t>
      </w:r>
    </w:p>
    <w:p w14:paraId="40D9962B" w14:textId="421943D2" w:rsidR="00B2154B" w:rsidRDefault="00B2154B" w:rsidP="00B2154B">
      <w:pPr>
        <w:pStyle w:val="Content"/>
        <w:numPr>
          <w:ilvl w:val="6"/>
          <w:numId w:val="1"/>
        </w:numPr>
      </w:pPr>
      <w:r>
        <w:t>Company registration number</w:t>
      </w:r>
    </w:p>
    <w:p w14:paraId="1500A70E" w14:textId="26D6932F" w:rsidR="00B2154B" w:rsidRDefault="00B2154B" w:rsidP="00B2154B">
      <w:pPr>
        <w:pStyle w:val="Content"/>
        <w:numPr>
          <w:ilvl w:val="6"/>
          <w:numId w:val="1"/>
        </w:numPr>
      </w:pPr>
      <w:r>
        <w:t>Contact Phone</w:t>
      </w:r>
    </w:p>
    <w:p w14:paraId="77A48B52" w14:textId="3A0C5FD8" w:rsidR="00B2154B" w:rsidRDefault="00B2154B" w:rsidP="00B2154B">
      <w:pPr>
        <w:pStyle w:val="Content"/>
        <w:numPr>
          <w:ilvl w:val="6"/>
          <w:numId w:val="1"/>
        </w:numPr>
      </w:pPr>
      <w:r>
        <w:t>Contact Mobile</w:t>
      </w:r>
    </w:p>
    <w:p w14:paraId="44319F97" w14:textId="05B38E1E" w:rsidR="00B2154B" w:rsidRDefault="00B2154B" w:rsidP="00B2154B">
      <w:pPr>
        <w:pStyle w:val="Content"/>
        <w:numPr>
          <w:ilvl w:val="6"/>
          <w:numId w:val="1"/>
        </w:numPr>
      </w:pPr>
      <w:r>
        <w:t>Email address</w:t>
      </w:r>
    </w:p>
    <w:p w14:paraId="52935281" w14:textId="3A65B8BD" w:rsidR="00B2154B" w:rsidRDefault="00B2154B" w:rsidP="00B2154B">
      <w:pPr>
        <w:pStyle w:val="Content"/>
        <w:numPr>
          <w:ilvl w:val="6"/>
          <w:numId w:val="1"/>
        </w:numPr>
      </w:pPr>
      <w:r>
        <w:t>Full address</w:t>
      </w:r>
    </w:p>
    <w:p w14:paraId="505DF3A7" w14:textId="7202E555" w:rsidR="00B2154B" w:rsidRDefault="00B2154B" w:rsidP="00B2154B">
      <w:pPr>
        <w:pStyle w:val="Content"/>
        <w:numPr>
          <w:ilvl w:val="5"/>
          <w:numId w:val="1"/>
        </w:numPr>
      </w:pPr>
      <w:r>
        <w:t>This information is not available to unregistered users that use the search on the home page.</w:t>
      </w:r>
    </w:p>
    <w:p w14:paraId="47CB8D94" w14:textId="29BAA79F" w:rsidR="0046649E" w:rsidRDefault="0046649E" w:rsidP="00B2154B">
      <w:pPr>
        <w:pStyle w:val="Content"/>
        <w:numPr>
          <w:ilvl w:val="5"/>
          <w:numId w:val="1"/>
        </w:numPr>
      </w:pPr>
      <w:r>
        <w:t>The same page must be used for Dashboard and for Home Page Search… this is to avoid making changed in 2 different places to the code. The only difference is that logged in users with Role: Client can see an extra table that shows the supplier contact details.</w:t>
      </w:r>
    </w:p>
    <w:p w14:paraId="0E3174D8" w14:textId="3ABE960C" w:rsidR="0046649E" w:rsidRDefault="0046649E" w:rsidP="00B2154B">
      <w:pPr>
        <w:pStyle w:val="Content"/>
        <w:numPr>
          <w:ilvl w:val="5"/>
          <w:numId w:val="1"/>
        </w:numPr>
      </w:pPr>
      <w:r>
        <w:t>For Client, the current 4 areas under dashboard must be removed (hidden, don’t delete, we will be using them at a later stage)</w:t>
      </w:r>
    </w:p>
    <w:p w14:paraId="6CC61296" w14:textId="183FFBC8" w:rsidR="00B258A8" w:rsidRDefault="00B258A8" w:rsidP="00B258A8">
      <w:pPr>
        <w:pStyle w:val="Content"/>
        <w:numPr>
          <w:ilvl w:val="3"/>
          <w:numId w:val="1"/>
        </w:numPr>
      </w:pPr>
      <w:r>
        <w:t xml:space="preserve"> For Supplier registration, please change Full name to Name and Surname, from 1 field to 2 fields.</w:t>
      </w:r>
    </w:p>
    <w:p w14:paraId="5D90D766" w14:textId="0B9AEF0A" w:rsidR="00B258A8" w:rsidRDefault="00B258A8" w:rsidP="00B258A8">
      <w:pPr>
        <w:pStyle w:val="Content"/>
        <w:numPr>
          <w:ilvl w:val="4"/>
          <w:numId w:val="1"/>
        </w:numPr>
      </w:pPr>
      <w:r>
        <w:t>Also, all fields below the email and password are required fields with the exception of Address 2.</w:t>
      </w:r>
    </w:p>
    <w:p w14:paraId="5D625522" w14:textId="2EB57AD4" w:rsidR="00B258A8" w:rsidRDefault="00B258A8" w:rsidP="00B258A8">
      <w:pPr>
        <w:pStyle w:val="Content"/>
        <w:numPr>
          <w:ilvl w:val="4"/>
          <w:numId w:val="1"/>
        </w:numPr>
      </w:pPr>
      <w:r>
        <w:lastRenderedPageBreak/>
        <w:t xml:space="preserve">If any of the required fields are not filled in, please show Required field warning under the field name in red, the same as it is done in adding Inverter, Panel </w:t>
      </w:r>
      <w:proofErr w:type="spellStart"/>
      <w:r>
        <w:t>etc</w:t>
      </w:r>
      <w:proofErr w:type="spellEnd"/>
    </w:p>
    <w:p w14:paraId="453E0310" w14:textId="13E1CF3A" w:rsidR="00B258A8" w:rsidRDefault="00B258A8" w:rsidP="00B258A8">
      <w:pPr>
        <w:pStyle w:val="Content"/>
        <w:numPr>
          <w:ilvl w:val="4"/>
          <w:numId w:val="1"/>
        </w:numPr>
      </w:pPr>
      <w:r>
        <w:t>The same validation must be done for Client registration.</w:t>
      </w:r>
    </w:p>
    <w:p w14:paraId="61790C0E" w14:textId="322F2621" w:rsidR="00B258A8" w:rsidRDefault="00B258A8" w:rsidP="00B258A8">
      <w:pPr>
        <w:pStyle w:val="Content"/>
        <w:numPr>
          <w:ilvl w:val="3"/>
          <w:numId w:val="1"/>
        </w:numPr>
      </w:pPr>
      <w:r>
        <w:t xml:space="preserve"> Registration </w:t>
      </w:r>
      <w:r w:rsidR="00CB12F2">
        <w:t>(Client | Supplier}</w:t>
      </w:r>
    </w:p>
    <w:p w14:paraId="22CFE319" w14:textId="1EEFABFD" w:rsidR="00CB12F2" w:rsidRDefault="00CB12F2" w:rsidP="00CB12F2">
      <w:pPr>
        <w:pStyle w:val="Content"/>
        <w:numPr>
          <w:ilvl w:val="4"/>
          <w:numId w:val="1"/>
        </w:numPr>
      </w:pPr>
      <w:proofErr w:type="spellStart"/>
      <w:r>
        <w:t>DateCreated</w:t>
      </w:r>
      <w:proofErr w:type="spellEnd"/>
      <w:r>
        <w:t xml:space="preserve"> needs to be added to </w:t>
      </w:r>
      <w:proofErr w:type="spellStart"/>
      <w:r>
        <w:t>AspNetUsers</w:t>
      </w:r>
      <w:proofErr w:type="spellEnd"/>
      <w:r>
        <w:t xml:space="preserve"> as datetime at the time of registration</w:t>
      </w:r>
    </w:p>
    <w:p w14:paraId="532731E2" w14:textId="796CF1A4" w:rsidR="00CB12F2" w:rsidRDefault="00CB12F2" w:rsidP="00CB12F2">
      <w:pPr>
        <w:pStyle w:val="Content"/>
        <w:numPr>
          <w:ilvl w:val="4"/>
          <w:numId w:val="1"/>
        </w:numPr>
      </w:pPr>
      <w:r>
        <w:t xml:space="preserve">Please use email validation… I was able to register with </w:t>
      </w:r>
      <w:proofErr w:type="spellStart"/>
      <w:r>
        <w:t>adrian@enborg</w:t>
      </w:r>
      <w:proofErr w:type="spellEnd"/>
      <w:r>
        <w:t xml:space="preserve"> and that is not a valid email address. It does check for the @ sign but it is not a very good email validation script.</w:t>
      </w:r>
    </w:p>
    <w:p w14:paraId="1E1B327A" w14:textId="66D9465F" w:rsidR="002A2723" w:rsidRDefault="002A2723" w:rsidP="002A2723">
      <w:pPr>
        <w:pStyle w:val="Content"/>
        <w:numPr>
          <w:ilvl w:val="3"/>
          <w:numId w:val="1"/>
        </w:numPr>
      </w:pPr>
      <w:r>
        <w:t xml:space="preserve"> Supplier Dashboard</w:t>
      </w:r>
    </w:p>
    <w:p w14:paraId="5E2D4ED6" w14:textId="2A554D32" w:rsidR="002A2723" w:rsidRDefault="002A2723" w:rsidP="002A2723">
      <w:pPr>
        <w:pStyle w:val="Content"/>
        <w:numPr>
          <w:ilvl w:val="4"/>
          <w:numId w:val="1"/>
        </w:numPr>
      </w:pPr>
      <w:r>
        <w:t xml:space="preserve">After the supplier is registered and the account is activated, Dashboard shows the 4 containers (Total New Users, My Account </w:t>
      </w:r>
      <w:proofErr w:type="spellStart"/>
      <w:r>
        <w:t>etc</w:t>
      </w:r>
      <w:proofErr w:type="spellEnd"/>
      <w:r>
        <w:t xml:space="preserve">) Please comment out these </w:t>
      </w:r>
      <w:proofErr w:type="spellStart"/>
      <w:r>
        <w:t>conainers</w:t>
      </w:r>
      <w:proofErr w:type="spellEnd"/>
      <w:r>
        <w:t>. The container “Solutions needing approved” should still show for Admin Role as this is where Admin’s approve solutions but for Supplier, this is not relevant.</w:t>
      </w:r>
    </w:p>
    <w:p w14:paraId="140576CA" w14:textId="6307E50C" w:rsidR="002F3331" w:rsidRDefault="002F3331" w:rsidP="002F3331">
      <w:pPr>
        <w:pStyle w:val="Content"/>
        <w:numPr>
          <w:ilvl w:val="3"/>
          <w:numId w:val="1"/>
        </w:numPr>
      </w:pPr>
      <w:r>
        <w:t xml:space="preserve"> When capturing New Solution, with the Admin Role, I have to select a supplier from the drop down. If I don’t select it, the system has an exception. This exception should be handled with a warning message: “Please select the supplier for which this solution is captured, under the Solution Info tab.”</w:t>
      </w:r>
    </w:p>
    <w:p w14:paraId="669F8ABB" w14:textId="77777777" w:rsidR="00FB7A93" w:rsidRDefault="00FB7A93">
      <w:pPr>
        <w:pStyle w:val="Content"/>
        <w:numPr>
          <w:ilvl w:val="0"/>
          <w:numId w:val="0"/>
        </w:numPr>
      </w:pPr>
    </w:p>
    <w:p w14:paraId="119A0D64" w14:textId="77777777" w:rsidR="00FB7A93" w:rsidRDefault="00000000">
      <w:pPr>
        <w:pStyle w:val="EmphasisText"/>
      </w:pPr>
      <w:r>
        <w:t>#5 20240429</w:t>
      </w:r>
    </w:p>
    <w:p w14:paraId="5E00668E" w14:textId="77777777" w:rsidR="00FB7A93" w:rsidRDefault="00FB7A93">
      <w:pPr>
        <w:pStyle w:val="Content"/>
        <w:numPr>
          <w:ilvl w:val="0"/>
          <w:numId w:val="0"/>
        </w:numPr>
      </w:pPr>
    </w:p>
    <w:p w14:paraId="506B3C63" w14:textId="77777777" w:rsidR="00FB7A93" w:rsidRDefault="00000000">
      <w:pPr>
        <w:pStyle w:val="Content"/>
        <w:numPr>
          <w:ilvl w:val="0"/>
          <w:numId w:val="1"/>
        </w:numPr>
      </w:pPr>
      <w:r>
        <w:t xml:space="preserve">Change 2015 © Modern by </w:t>
      </w:r>
      <w:proofErr w:type="spellStart"/>
      <w:r>
        <w:t>Steelcoders</w:t>
      </w:r>
      <w:proofErr w:type="spellEnd"/>
      <w:r>
        <w:t xml:space="preserve"> footer. To “2024 © </w:t>
      </w:r>
      <w:proofErr w:type="spellStart"/>
      <w:r>
        <w:t>Prosumator</w:t>
      </w:r>
      <w:proofErr w:type="spellEnd"/>
      <w:r>
        <w:t xml:space="preserve"> </w:t>
      </w:r>
      <w:proofErr w:type="gramStart"/>
      <w:r>
        <w:t>SRL(</w:t>
      </w:r>
      <w:proofErr w:type="gramEnd"/>
      <w:r>
        <w:t>5 min)</w:t>
      </w:r>
    </w:p>
    <w:p w14:paraId="3CF883E6" w14:textId="77777777" w:rsidR="00FB7A93" w:rsidRDefault="00000000">
      <w:pPr>
        <w:pStyle w:val="Content"/>
        <w:numPr>
          <w:ilvl w:val="0"/>
          <w:numId w:val="1"/>
        </w:numPr>
      </w:pPr>
      <w:r>
        <w:t xml:space="preserve">Add field to Inverter table </w:t>
      </w:r>
      <w:proofErr w:type="spellStart"/>
      <w:r>
        <w:t>PVOperatingVoltageRange</w:t>
      </w:r>
      <w:proofErr w:type="spellEnd"/>
      <w:r>
        <w:t xml:space="preserve"> </w:t>
      </w:r>
      <w:proofErr w:type="gramStart"/>
      <w:r>
        <w:t>varchar(</w:t>
      </w:r>
      <w:proofErr w:type="gramEnd"/>
      <w:r>
        <w:t>50) (on interface show as: Operating Voltage Range) (10 min)</w:t>
      </w:r>
    </w:p>
    <w:p w14:paraId="24E8D18B" w14:textId="77777777" w:rsidR="00FB7A93" w:rsidRDefault="00000000">
      <w:pPr>
        <w:pStyle w:val="Content"/>
        <w:numPr>
          <w:ilvl w:val="0"/>
          <w:numId w:val="1"/>
        </w:numPr>
      </w:pPr>
      <w:r>
        <w:lastRenderedPageBreak/>
        <w:t xml:space="preserve">Add field Efficiency to Inverter table (decimal precision2) (on interface show as: Efficiency xxx%) </w:t>
      </w:r>
      <w:proofErr w:type="spellStart"/>
      <w:r>
        <w:t>eg</w:t>
      </w:r>
      <w:proofErr w:type="spellEnd"/>
      <w:r>
        <w:t xml:space="preserve"> 28.8%) Format number with 2 decimals (10 min)</w:t>
      </w:r>
    </w:p>
    <w:p w14:paraId="12BB83D0" w14:textId="77777777" w:rsidR="00FB7A93" w:rsidRDefault="00000000">
      <w:pPr>
        <w:pStyle w:val="Content"/>
        <w:numPr>
          <w:ilvl w:val="0"/>
          <w:numId w:val="1"/>
        </w:numPr>
      </w:pPr>
      <w:r>
        <w:t xml:space="preserve">Add field Efficiency to Panel table (decimal precision2) (on interface show as: Efficiency xxx%) </w:t>
      </w:r>
      <w:proofErr w:type="spellStart"/>
      <w:r>
        <w:t>eg</w:t>
      </w:r>
      <w:proofErr w:type="spellEnd"/>
      <w:r>
        <w:t xml:space="preserve"> 28.8% Format number with 2 decimals (10 min)</w:t>
      </w:r>
    </w:p>
    <w:p w14:paraId="3EBC6C86" w14:textId="77777777" w:rsidR="00FB7A93" w:rsidRDefault="00000000">
      <w:pPr>
        <w:pStyle w:val="Content"/>
        <w:numPr>
          <w:ilvl w:val="0"/>
          <w:numId w:val="1"/>
        </w:numPr>
      </w:pPr>
      <w:r>
        <w:t>Add field Weight to Storage table (decimal precision 2) (On interface, show as: Weight: xxx (kg) example: 22.80 kg (Format number with 2 decimals) (10 min)</w:t>
      </w:r>
    </w:p>
    <w:p w14:paraId="5D9C1FBA" w14:textId="77777777" w:rsidR="00FB7A93" w:rsidRDefault="00000000">
      <w:pPr>
        <w:pStyle w:val="Content"/>
        <w:numPr>
          <w:ilvl w:val="0"/>
          <w:numId w:val="1"/>
        </w:numPr>
      </w:pPr>
      <w:r>
        <w:t xml:space="preserve">Change Panel </w:t>
      </w:r>
      <w:proofErr w:type="spellStart"/>
      <w:r>
        <w:t>ModelNumber</w:t>
      </w:r>
      <w:proofErr w:type="spellEnd"/>
      <w:r>
        <w:t xml:space="preserve"> field from </w:t>
      </w:r>
      <w:proofErr w:type="gramStart"/>
      <w:r>
        <w:t>varchar(</w:t>
      </w:r>
      <w:proofErr w:type="gramEnd"/>
      <w:r>
        <w:t>30) to varchar(50) (10 min)</w:t>
      </w:r>
    </w:p>
    <w:p w14:paraId="497A149C" w14:textId="77777777" w:rsidR="00FB7A93" w:rsidRDefault="00000000">
      <w:pPr>
        <w:pStyle w:val="Content"/>
        <w:numPr>
          <w:ilvl w:val="0"/>
          <w:numId w:val="1"/>
        </w:numPr>
      </w:pPr>
      <w:r>
        <w:t xml:space="preserve">On the New Solution Wizard, on the Solution Info tab, change the name of the Next button to Finish. On the Finish tab, just show results of the save and not more actions… Just Thank you (Green/Success </w:t>
      </w:r>
      <w:proofErr w:type="gramStart"/>
      <w:r>
        <w:t>( not</w:t>
      </w:r>
      <w:proofErr w:type="gramEnd"/>
      <w:r>
        <w:t xml:space="preserve"> blue) and show text. You solution was successfully saved! Do not show any more buttons on this screen, not even Previous.</w:t>
      </w:r>
    </w:p>
    <w:p w14:paraId="6B75900B" w14:textId="77777777" w:rsidR="00FB7A93" w:rsidRDefault="00000000">
      <w:pPr>
        <w:pStyle w:val="Content"/>
      </w:pPr>
      <w:r>
        <w:t>On New Solution, if the logged in user is Admin, please add supplier selection. When a supplier is logged in, you already know for which supplier to add solution but when an Admin is logged in, you don’t know, so I must be able to select a supplier. (30 min)</w:t>
      </w:r>
    </w:p>
    <w:p w14:paraId="1823DB01" w14:textId="77777777" w:rsidR="00FB7A93" w:rsidRDefault="00000000">
      <w:pPr>
        <w:pStyle w:val="Content"/>
        <w:numPr>
          <w:ilvl w:val="0"/>
          <w:numId w:val="1"/>
        </w:numPr>
      </w:pPr>
      <w:r>
        <w:t xml:space="preserve">Add a document upload for Data Sheet and Manual and Quick Guide for Inverters, Panels and Storage. Only one Upload Document field that can upload multiple documents. Not all devices will have all documents, some will have 1 or 2 or 3 (max). (8 </w:t>
      </w:r>
      <w:proofErr w:type="spellStart"/>
      <w:r>
        <w:t>hr</w:t>
      </w:r>
      <w:proofErr w:type="spellEnd"/>
      <w:r>
        <w:t>)</w:t>
      </w:r>
    </w:p>
    <w:p w14:paraId="32956325" w14:textId="77777777" w:rsidR="00FB7A93" w:rsidRDefault="00000000">
      <w:pPr>
        <w:pStyle w:val="Content"/>
      </w:pPr>
      <w:r>
        <w:t>Create a table called Documentation</w:t>
      </w:r>
    </w:p>
    <w:p w14:paraId="28095B9C" w14:textId="77777777" w:rsidR="00FB7A93" w:rsidRDefault="00000000">
      <w:pPr>
        <w:pStyle w:val="Content"/>
        <w:numPr>
          <w:ilvl w:val="2"/>
          <w:numId w:val="1"/>
        </w:numPr>
      </w:pPr>
      <w:r>
        <w:t>Id (int) PK</w:t>
      </w:r>
    </w:p>
    <w:p w14:paraId="0A0C28FF" w14:textId="77777777" w:rsidR="00FB7A93" w:rsidRDefault="00000000">
      <w:pPr>
        <w:pStyle w:val="Content"/>
        <w:numPr>
          <w:ilvl w:val="2"/>
          <w:numId w:val="1"/>
        </w:numPr>
      </w:pPr>
      <w:r>
        <w:t xml:space="preserve">Type (Inverter | Panel | Storage) </w:t>
      </w:r>
      <w:proofErr w:type="gramStart"/>
      <w:r>
        <w:t>varchar(</w:t>
      </w:r>
      <w:proofErr w:type="gramEnd"/>
      <w:r>
        <w:t>15)</w:t>
      </w:r>
    </w:p>
    <w:p w14:paraId="0F8D7064" w14:textId="77777777" w:rsidR="00FB7A93" w:rsidRDefault="00000000">
      <w:pPr>
        <w:pStyle w:val="Content"/>
        <w:numPr>
          <w:ilvl w:val="2"/>
          <w:numId w:val="1"/>
        </w:numPr>
      </w:pPr>
      <w:proofErr w:type="spellStart"/>
      <w:r>
        <w:t>DeviceId</w:t>
      </w:r>
      <w:proofErr w:type="spellEnd"/>
      <w:r>
        <w:t xml:space="preserve"> (the id of the Inverter | Panel | Storage) (int)</w:t>
      </w:r>
    </w:p>
    <w:p w14:paraId="401D772F" w14:textId="77777777" w:rsidR="00FB7A93" w:rsidRDefault="00000000">
      <w:pPr>
        <w:pStyle w:val="Content"/>
        <w:numPr>
          <w:ilvl w:val="2"/>
          <w:numId w:val="1"/>
        </w:numPr>
      </w:pPr>
      <w:r>
        <w:t xml:space="preserve">Name </w:t>
      </w:r>
      <w:proofErr w:type="gramStart"/>
      <w:r>
        <w:t>varchar(</w:t>
      </w:r>
      <w:proofErr w:type="gramEnd"/>
      <w:r>
        <w:t>50)</w:t>
      </w:r>
    </w:p>
    <w:p w14:paraId="45720B28" w14:textId="77777777" w:rsidR="00FB7A93" w:rsidRDefault="00FB7A93">
      <w:pPr>
        <w:pStyle w:val="Content"/>
        <w:numPr>
          <w:ilvl w:val="2"/>
          <w:numId w:val="1"/>
        </w:numPr>
      </w:pPr>
    </w:p>
    <w:p w14:paraId="4322E981" w14:textId="77777777" w:rsidR="00FB7A93" w:rsidRDefault="00000000">
      <w:pPr>
        <w:pStyle w:val="Content"/>
        <w:numPr>
          <w:ilvl w:val="2"/>
          <w:numId w:val="1"/>
        </w:numPr>
      </w:pPr>
      <w:r>
        <w:t xml:space="preserve">File (path, store as file on drive) </w:t>
      </w:r>
      <w:proofErr w:type="gramStart"/>
      <w:r>
        <w:t>varchar(</w:t>
      </w:r>
      <w:proofErr w:type="gramEnd"/>
      <w:r>
        <w:t>100)</w:t>
      </w:r>
    </w:p>
    <w:p w14:paraId="2D64C9E3" w14:textId="77777777" w:rsidR="00FB7A93" w:rsidRDefault="00000000">
      <w:pPr>
        <w:pStyle w:val="Content"/>
        <w:numPr>
          <w:ilvl w:val="2"/>
          <w:numId w:val="1"/>
        </w:numPr>
      </w:pPr>
      <w:proofErr w:type="spellStart"/>
      <w:r>
        <w:t>DateCreated</w:t>
      </w:r>
      <w:proofErr w:type="spellEnd"/>
      <w:r>
        <w:t xml:space="preserve"> (datetime)</w:t>
      </w:r>
    </w:p>
    <w:p w14:paraId="0EA1E302" w14:textId="77777777" w:rsidR="00FB7A93" w:rsidRDefault="00000000">
      <w:pPr>
        <w:pStyle w:val="Content"/>
        <w:numPr>
          <w:ilvl w:val="2"/>
          <w:numId w:val="1"/>
        </w:numPr>
      </w:pPr>
      <w:proofErr w:type="spellStart"/>
      <w:r>
        <w:t>CreatedByUserId</w:t>
      </w:r>
      <w:proofErr w:type="spellEnd"/>
      <w:r>
        <w:t xml:space="preserve"> (int)</w:t>
      </w:r>
    </w:p>
    <w:p w14:paraId="738E7986" w14:textId="77777777" w:rsidR="00FB7A93" w:rsidRDefault="00000000">
      <w:pPr>
        <w:pStyle w:val="Content"/>
      </w:pPr>
      <w:r>
        <w:t xml:space="preserve">First type in Name (of document, </w:t>
      </w:r>
      <w:proofErr w:type="gramStart"/>
      <w:r>
        <w:t>Show</w:t>
      </w:r>
      <w:proofErr w:type="gramEnd"/>
      <w:r>
        <w:t xml:space="preserve"> a drop down but can be typed in. the drop down should show: Data Sheet | Manual | Quick Guide. Most of the time, these are going to be the only documents, when there are </w:t>
      </w:r>
      <w:r>
        <w:lastRenderedPageBreak/>
        <w:t>exceptions, user can type in a Name. Only .pdf and .doc and .docx documents can be uploaded. The icon must show a pdf icon or a word icon for word documents. Most are pdf. No other file formats can be uploaded.</w:t>
      </w:r>
    </w:p>
    <w:p w14:paraId="3BD8F38E" w14:textId="77777777" w:rsidR="00FB7A93" w:rsidRDefault="00000000">
      <w:pPr>
        <w:pStyle w:val="Content"/>
        <w:numPr>
          <w:ilvl w:val="0"/>
          <w:numId w:val="0"/>
        </w:numPr>
        <w:ind w:left="1440"/>
      </w:pPr>
      <w:r>
        <w:t>The documents must be shows when viewing a solution in Home Page Solution Details. Icon must be a pdf icon together with the Name entered when document was added. The must be ordered in alphabetical order when displayed.</w:t>
      </w:r>
    </w:p>
    <w:p w14:paraId="0D045B64" w14:textId="77777777" w:rsidR="00FB7A93" w:rsidRDefault="00000000">
      <w:pPr>
        <w:pStyle w:val="Content"/>
        <w:numPr>
          <w:ilvl w:val="0"/>
          <w:numId w:val="1"/>
        </w:numPr>
      </w:pPr>
      <w:r>
        <w:t>Add</w:t>
      </w:r>
    </w:p>
    <w:p w14:paraId="7B32C5C5" w14:textId="77777777" w:rsidR="00FB7A93" w:rsidRDefault="00000000">
      <w:pPr>
        <w:pStyle w:val="Content"/>
        <w:numPr>
          <w:ilvl w:val="0"/>
          <w:numId w:val="1"/>
        </w:numPr>
      </w:pPr>
      <w:r>
        <w:t xml:space="preserve">FIX: Home Page Solution Filter (4 </w:t>
      </w:r>
      <w:proofErr w:type="spellStart"/>
      <w:r>
        <w:t>hr</w:t>
      </w:r>
      <w:proofErr w:type="spellEnd"/>
      <w:r>
        <w:t>)</w:t>
      </w:r>
    </w:p>
    <w:p w14:paraId="65DA0A7A" w14:textId="77777777" w:rsidR="00FB7A93" w:rsidRPr="000F6B9E" w:rsidRDefault="00000000">
      <w:pPr>
        <w:pStyle w:val="Content"/>
        <w:rPr>
          <w:color w:val="E7E6E6" w:themeColor="background2"/>
        </w:rPr>
      </w:pPr>
      <w:r w:rsidRPr="000F6B9E">
        <w:rPr>
          <w:color w:val="E7E6E6" w:themeColor="background2"/>
        </w:rPr>
        <w:t xml:space="preserve">Without selecting anything, If I select an Inverter or Panel or Storage Brand is selected, that filter </w:t>
      </w:r>
      <w:proofErr w:type="spellStart"/>
      <w:r w:rsidRPr="000F6B9E">
        <w:rPr>
          <w:color w:val="E7E6E6" w:themeColor="background2"/>
        </w:rPr>
        <w:t>can not</w:t>
      </w:r>
      <w:proofErr w:type="spellEnd"/>
      <w:r w:rsidRPr="000F6B9E">
        <w:rPr>
          <w:color w:val="E7E6E6" w:themeColor="background2"/>
        </w:rPr>
        <w:t xml:space="preserve"> be removed to show all brands… In each drop down, there should be an option All which allows user to remove the brand selection and again allow brand items to show, for Inverter, Panels and Storage. This applies to all brand dropdowns, for Inverter, Panels and Storage.</w:t>
      </w:r>
    </w:p>
    <w:p w14:paraId="78D0EA85" w14:textId="77777777" w:rsidR="00FB7A93" w:rsidRPr="003A323F" w:rsidRDefault="00000000">
      <w:pPr>
        <w:pStyle w:val="Content"/>
        <w:rPr>
          <w:color w:val="E7E6E6" w:themeColor="background2"/>
        </w:rPr>
      </w:pPr>
      <w:r w:rsidRPr="003A323F">
        <w:rPr>
          <w:color w:val="E7E6E6" w:themeColor="background2"/>
        </w:rPr>
        <w:t xml:space="preserve">There are currently N solutions in the DB. When I select Huawei as Inverter Brand, the Solution Details shows me 2 solutions, but the Solar Panel </w:t>
      </w:r>
      <w:proofErr w:type="spellStart"/>
      <w:r w:rsidRPr="003A323F">
        <w:rPr>
          <w:color w:val="E7E6E6" w:themeColor="background2"/>
        </w:rPr>
        <w:t>kWp</w:t>
      </w:r>
      <w:proofErr w:type="spellEnd"/>
      <w:r w:rsidRPr="003A323F">
        <w:rPr>
          <w:color w:val="E7E6E6" w:themeColor="background2"/>
        </w:rPr>
        <w:t xml:space="preserve"> drop down still shows me the </w:t>
      </w:r>
      <w:proofErr w:type="spellStart"/>
      <w:r w:rsidRPr="003A323F">
        <w:rPr>
          <w:color w:val="E7E6E6" w:themeColor="background2"/>
        </w:rPr>
        <w:t>kWp</w:t>
      </w:r>
      <w:proofErr w:type="spellEnd"/>
      <w:r w:rsidRPr="003A323F">
        <w:rPr>
          <w:color w:val="E7E6E6" w:themeColor="background2"/>
        </w:rPr>
        <w:t xml:space="preserve"> of all solutions, not only the 2 belonging to the Huawei Inverter. The same applies to the Storage kWh. When I select a filter, all other filter options must be updated to only show data relevant to the filter I just applied.</w:t>
      </w:r>
    </w:p>
    <w:p w14:paraId="01C1E85B" w14:textId="77777777" w:rsidR="00FB7A93" w:rsidRDefault="00000000">
      <w:pPr>
        <w:pStyle w:val="Content"/>
        <w:rPr>
          <w:color w:val="BFBFBF" w:themeColor="background1" w:themeShade="BF"/>
        </w:rPr>
      </w:pPr>
      <w:r>
        <w:rPr>
          <w:color w:val="BFBFBF" w:themeColor="background1" w:themeShade="BF"/>
        </w:rPr>
        <w:t>When I select a solution from the solution details, the Solution Details page loads, the solution details page data, must load under the solutions Details.</w:t>
      </w:r>
    </w:p>
    <w:p w14:paraId="06FB9E3D" w14:textId="77777777" w:rsidR="00FB7A93" w:rsidRDefault="00000000">
      <w:pPr>
        <w:pStyle w:val="Content"/>
        <w:rPr>
          <w:color w:val="BFBFBF" w:themeColor="background1" w:themeShade="BF"/>
        </w:rPr>
      </w:pPr>
      <w:r>
        <w:rPr>
          <w:color w:val="BFBFBF" w:themeColor="background1" w:themeShade="BF"/>
        </w:rPr>
        <w:t>Add title to the homepage and call it Solution Search</w:t>
      </w:r>
    </w:p>
    <w:p w14:paraId="7DF23FF5" w14:textId="77777777" w:rsidR="00FB7A93" w:rsidRDefault="00000000">
      <w:pPr>
        <w:pStyle w:val="Content"/>
        <w:rPr>
          <w:color w:val="BFBFBF" w:themeColor="background1" w:themeShade="BF"/>
        </w:rPr>
      </w:pPr>
      <w:r>
        <w:rPr>
          <w:color w:val="BFBFBF" w:themeColor="background1" w:themeShade="BF"/>
        </w:rPr>
        <w:t>Rename Solution Details to Search Results</w:t>
      </w:r>
    </w:p>
    <w:p w14:paraId="518C9ADF" w14:textId="77777777" w:rsidR="00FB7A93" w:rsidRDefault="00000000">
      <w:pPr>
        <w:pStyle w:val="Content"/>
        <w:rPr>
          <w:color w:val="BFBFBF" w:themeColor="background1" w:themeShade="BF"/>
        </w:rPr>
      </w:pPr>
      <w:r w:rsidRPr="003A323F">
        <w:rPr>
          <w:color w:val="E7E6E6" w:themeColor="background2"/>
        </w:rPr>
        <w:t xml:space="preserve">Rename More Solutions Details to Solution Details and </w:t>
      </w:r>
      <w:r>
        <w:rPr>
          <w:color w:val="BFBFBF" w:themeColor="background1" w:themeShade="BF"/>
        </w:rPr>
        <w:t>show this in the same design a you currently have Solutions.</w:t>
      </w:r>
    </w:p>
    <w:p w14:paraId="1A1E37E7" w14:textId="77777777" w:rsidR="00FB7A93" w:rsidRPr="003A323F" w:rsidRDefault="00000000">
      <w:pPr>
        <w:pStyle w:val="Content"/>
        <w:rPr>
          <w:color w:val="E7E6E6" w:themeColor="background2"/>
        </w:rPr>
      </w:pPr>
      <w:r w:rsidRPr="003A323F">
        <w:rPr>
          <w:color w:val="E7E6E6" w:themeColor="background2"/>
        </w:rPr>
        <w:t xml:space="preserve">When Adding a Brand: Canadian Solar or Ja Solar </w:t>
      </w:r>
      <w:proofErr w:type="spellStart"/>
      <w:r w:rsidRPr="003A323F">
        <w:rPr>
          <w:color w:val="E7E6E6" w:themeColor="background2"/>
        </w:rPr>
        <w:t>etc</w:t>
      </w:r>
      <w:proofErr w:type="spellEnd"/>
      <w:r w:rsidRPr="003A323F">
        <w:rPr>
          <w:color w:val="E7E6E6" w:themeColor="background2"/>
        </w:rPr>
        <w:t>… it is saved as Canadian solar, not Canadian Solar… Not sure why case is being changed, anything the user types must be saved in the case it was typed.</w:t>
      </w:r>
    </w:p>
    <w:p w14:paraId="1453590F" w14:textId="77777777" w:rsidR="00FB7A93" w:rsidRPr="00660DB6" w:rsidRDefault="00000000">
      <w:pPr>
        <w:pStyle w:val="Content"/>
        <w:rPr>
          <w:color w:val="BFBFBF" w:themeColor="background1" w:themeShade="BF"/>
        </w:rPr>
      </w:pPr>
      <w:r w:rsidRPr="00660DB6">
        <w:rPr>
          <w:color w:val="BFBFBF" w:themeColor="background1" w:themeShade="BF"/>
        </w:rPr>
        <w:lastRenderedPageBreak/>
        <w:t>When adding a Solar Panel, the color selection should be a text box not a color picker.</w:t>
      </w:r>
    </w:p>
    <w:p w14:paraId="5C8C5A81" w14:textId="77777777" w:rsidR="00FB7A93" w:rsidRDefault="00000000">
      <w:pPr>
        <w:pStyle w:val="Content"/>
        <w:rPr>
          <w:color w:val="BFBFBF" w:themeColor="background1" w:themeShade="BF"/>
        </w:rPr>
      </w:pPr>
      <w:r>
        <w:rPr>
          <w:color w:val="BFBFBF" w:themeColor="background1" w:themeShade="BF"/>
        </w:rPr>
        <w:t xml:space="preserve">Under the Search Results, the Sort By drop down shows the Sort by names ok, once a sort by list item is selected, the name shown in the Sort By is different. Ex: When I select Equipment Price, the Sort by shows </w:t>
      </w:r>
      <w:proofErr w:type="spellStart"/>
      <w:r>
        <w:rPr>
          <w:color w:val="BFBFBF" w:themeColor="background1" w:themeShade="BF"/>
        </w:rPr>
        <w:t>equipmentPrice</w:t>
      </w:r>
      <w:proofErr w:type="spellEnd"/>
      <w:r>
        <w:rPr>
          <w:color w:val="BFBFBF" w:themeColor="background1" w:themeShade="BF"/>
        </w:rPr>
        <w:t xml:space="preserve"> not Equipment Price, Price shows price, Date Created shows </w:t>
      </w:r>
      <w:proofErr w:type="spellStart"/>
      <w:r>
        <w:rPr>
          <w:color w:val="BFBFBF" w:themeColor="background1" w:themeShade="BF"/>
        </w:rPr>
        <w:t>createdDate</w:t>
      </w:r>
      <w:proofErr w:type="spellEnd"/>
      <w:r>
        <w:rPr>
          <w:color w:val="BFBFBF" w:themeColor="background1" w:themeShade="BF"/>
        </w:rPr>
        <w:t xml:space="preserve"> </w:t>
      </w:r>
      <w:proofErr w:type="spellStart"/>
      <w:r>
        <w:rPr>
          <w:color w:val="BFBFBF" w:themeColor="background1" w:themeShade="BF"/>
        </w:rPr>
        <w:t>etc</w:t>
      </w:r>
      <w:proofErr w:type="spellEnd"/>
      <w:r>
        <w:rPr>
          <w:color w:val="BFBFBF" w:themeColor="background1" w:themeShade="BF"/>
        </w:rPr>
        <w:t>…</w:t>
      </w:r>
    </w:p>
    <w:p w14:paraId="0F7900B3" w14:textId="77777777" w:rsidR="00FB7A93" w:rsidRDefault="00000000">
      <w:pPr>
        <w:pStyle w:val="Content"/>
        <w:rPr>
          <w:color w:val="BFBFBF" w:themeColor="background1" w:themeShade="BF"/>
        </w:rPr>
      </w:pPr>
      <w:r>
        <w:rPr>
          <w:color w:val="BFBFBF" w:themeColor="background1" w:themeShade="BF"/>
        </w:rPr>
        <w:t xml:space="preserve">What does the search do? This is not needed. </w:t>
      </w:r>
    </w:p>
    <w:p w14:paraId="301C93D7" w14:textId="77777777" w:rsidR="00FB7A93" w:rsidRPr="00660DB6" w:rsidRDefault="00000000">
      <w:pPr>
        <w:pStyle w:val="Content"/>
        <w:rPr>
          <w:color w:val="BFBFBF" w:themeColor="background1" w:themeShade="BF"/>
        </w:rPr>
      </w:pPr>
      <w:r w:rsidRPr="00660DB6">
        <w:rPr>
          <w:color w:val="BFBFBF" w:themeColor="background1" w:themeShade="BF"/>
        </w:rPr>
        <w:t xml:space="preserve">Home Page &gt; Solution Details </w:t>
      </w:r>
    </w:p>
    <w:p w14:paraId="53607D84" w14:textId="77777777" w:rsidR="00FB7A93" w:rsidRPr="00660DB6" w:rsidRDefault="00000000" w:rsidP="00660DB6">
      <w:pPr>
        <w:pStyle w:val="Content"/>
        <w:numPr>
          <w:ilvl w:val="2"/>
          <w:numId w:val="1"/>
        </w:numPr>
        <w:rPr>
          <w:color w:val="BFBFBF" w:themeColor="background1" w:themeShade="BF"/>
        </w:rPr>
      </w:pPr>
      <w:r w:rsidRPr="00660DB6">
        <w:rPr>
          <w:color w:val="BFBFBF" w:themeColor="background1" w:themeShade="BF"/>
        </w:rPr>
        <w:t>Make the Inverter Panel and Storage parameter items start with Capital Letter</w:t>
      </w:r>
      <w:proofErr w:type="gramStart"/>
      <w:r w:rsidRPr="00660DB6">
        <w:rPr>
          <w:color w:val="BFBFBF" w:themeColor="background1" w:themeShade="BF"/>
        </w:rPr>
        <w:t>…..</w:t>
      </w:r>
      <w:proofErr w:type="gramEnd"/>
      <w:r w:rsidRPr="00660DB6">
        <w:rPr>
          <w:color w:val="BFBFBF" w:themeColor="background1" w:themeShade="BF"/>
        </w:rPr>
        <w:t xml:space="preserve"> Brand, Model Number… not the database field name with lowercase letter and no spaces between words.</w:t>
      </w:r>
    </w:p>
    <w:p w14:paraId="37BC05B3" w14:textId="77777777" w:rsidR="00FB7A93" w:rsidRDefault="00000000">
      <w:pPr>
        <w:pStyle w:val="Content"/>
      </w:pPr>
      <w:r>
        <w:t>When adding Device &gt; Inverter</w:t>
      </w:r>
    </w:p>
    <w:p w14:paraId="43336836" w14:textId="77777777" w:rsidR="00FB7A93" w:rsidRDefault="00000000">
      <w:pPr>
        <w:pStyle w:val="Content"/>
        <w:numPr>
          <w:ilvl w:val="2"/>
          <w:numId w:val="1"/>
        </w:numPr>
      </w:pPr>
      <w:r>
        <w:t xml:space="preserve">If a value is not filled in that is required, </w:t>
      </w:r>
      <w:proofErr w:type="gramStart"/>
      <w:r>
        <w:t>It</w:t>
      </w:r>
      <w:proofErr w:type="gramEnd"/>
      <w:r>
        <w:t xml:space="preserve"> wants that all fields are required. It must highlight which field is not filled in.</w:t>
      </w:r>
    </w:p>
    <w:p w14:paraId="2631C4B3" w14:textId="77777777" w:rsidR="00FB7A93" w:rsidRDefault="00000000">
      <w:pPr>
        <w:pStyle w:val="Content"/>
        <w:numPr>
          <w:ilvl w:val="2"/>
          <w:numId w:val="1"/>
        </w:numPr>
      </w:pPr>
      <w:r>
        <w:t>Required fields must have a star that shows field is required. Show it next to the field name (* required)</w:t>
      </w:r>
    </w:p>
    <w:p w14:paraId="210BA326" w14:textId="1E5CACCB" w:rsidR="00660DB6" w:rsidRDefault="00660DB6">
      <w:pPr>
        <w:pStyle w:val="Content"/>
        <w:numPr>
          <w:ilvl w:val="2"/>
          <w:numId w:val="1"/>
        </w:numPr>
      </w:pPr>
      <w:r>
        <w:t xml:space="preserve">Please note that all fields are required. Currently, the required fields are only showing errors for Strings, Volts, kVA and Voc. If Max MPPT Volts / </w:t>
      </w:r>
      <w:proofErr w:type="spellStart"/>
      <w:r>
        <w:t>MaxMPPTWatts</w:t>
      </w:r>
      <w:proofErr w:type="spellEnd"/>
      <w:r>
        <w:t xml:space="preserve"> / </w:t>
      </w:r>
      <w:proofErr w:type="spellStart"/>
      <w:r>
        <w:t>MaxMPPTAmps</w:t>
      </w:r>
      <w:proofErr w:type="spellEnd"/>
      <w:r>
        <w:t xml:space="preserve"> is not filled in, Inverter is not added but no errors are showing either. I am not sure why all these fields are now allowing nulls in the DB, these values should never be </w:t>
      </w:r>
      <w:r w:rsidR="006462A5">
        <w:t>null in the db</w:t>
      </w:r>
      <w:r>
        <w:t>.</w:t>
      </w:r>
    </w:p>
    <w:p w14:paraId="27037B3B" w14:textId="3C9938A1" w:rsidR="00660DB6" w:rsidRPr="006462A5" w:rsidRDefault="00000000" w:rsidP="006462A5">
      <w:pPr>
        <w:pStyle w:val="Content"/>
        <w:numPr>
          <w:ilvl w:val="2"/>
          <w:numId w:val="1"/>
        </w:numPr>
        <w:rPr>
          <w:color w:val="E7E6E6" w:themeColor="background2"/>
        </w:rPr>
      </w:pPr>
      <w:r w:rsidRPr="006462A5">
        <w:rPr>
          <w:color w:val="E7E6E6" w:themeColor="background2"/>
        </w:rPr>
        <w:t>This applies for Panels and Storage</w:t>
      </w:r>
      <w:r w:rsidR="006462A5" w:rsidRPr="006462A5">
        <w:rPr>
          <w:color w:val="E7E6E6" w:themeColor="background2"/>
        </w:rPr>
        <w:t xml:space="preserve"> (added them in details below)</w:t>
      </w:r>
    </w:p>
    <w:p w14:paraId="4D579656" w14:textId="77777777" w:rsidR="00FB7A93" w:rsidRPr="00660DB6" w:rsidRDefault="00000000">
      <w:pPr>
        <w:pStyle w:val="Content"/>
        <w:numPr>
          <w:ilvl w:val="2"/>
          <w:numId w:val="1"/>
        </w:numPr>
        <w:rPr>
          <w:color w:val="E7E6E6" w:themeColor="background2"/>
        </w:rPr>
      </w:pPr>
      <w:r w:rsidRPr="00660DB6">
        <w:rPr>
          <w:color w:val="E7E6E6" w:themeColor="background2"/>
        </w:rPr>
        <w:t>When all fields are filled in, it does not add.</w:t>
      </w:r>
    </w:p>
    <w:p w14:paraId="342F414D" w14:textId="77777777" w:rsidR="00FB7A93" w:rsidRPr="00660DB6" w:rsidRDefault="00000000">
      <w:pPr>
        <w:pStyle w:val="Content"/>
        <w:numPr>
          <w:ilvl w:val="3"/>
          <w:numId w:val="1"/>
        </w:numPr>
        <w:rPr>
          <w:color w:val="E7E6E6" w:themeColor="background2"/>
        </w:rPr>
      </w:pPr>
      <w:r w:rsidRPr="00660DB6">
        <w:rPr>
          <w:color w:val="E7E6E6" w:themeColor="background2"/>
        </w:rPr>
        <w:t>Values:</w:t>
      </w:r>
    </w:p>
    <w:p w14:paraId="13E8FB92" w14:textId="77777777" w:rsidR="00FB7A93" w:rsidRPr="00660DB6" w:rsidRDefault="00000000">
      <w:pPr>
        <w:pStyle w:val="Content"/>
        <w:numPr>
          <w:ilvl w:val="4"/>
          <w:numId w:val="1"/>
        </w:numPr>
        <w:rPr>
          <w:color w:val="E7E6E6" w:themeColor="background2"/>
        </w:rPr>
      </w:pPr>
      <w:r w:rsidRPr="00660DB6">
        <w:rPr>
          <w:color w:val="E7E6E6" w:themeColor="background2"/>
        </w:rPr>
        <w:t>Brand: Huawei</w:t>
      </w:r>
    </w:p>
    <w:p w14:paraId="6C07C649" w14:textId="77777777" w:rsidR="00FB7A93" w:rsidRPr="00660DB6" w:rsidRDefault="00000000">
      <w:pPr>
        <w:pStyle w:val="Content"/>
        <w:numPr>
          <w:ilvl w:val="4"/>
          <w:numId w:val="1"/>
        </w:numPr>
        <w:rPr>
          <w:color w:val="E7E6E6" w:themeColor="background2"/>
        </w:rPr>
      </w:pPr>
      <w:r w:rsidRPr="00660DB6">
        <w:rPr>
          <w:color w:val="E7E6E6" w:themeColor="background2"/>
        </w:rPr>
        <w:t>Mode Number: SUN2000 -3KTL-M1</w:t>
      </w:r>
    </w:p>
    <w:p w14:paraId="014ECBD8" w14:textId="77777777" w:rsidR="00FB7A93" w:rsidRPr="00660DB6" w:rsidRDefault="00000000">
      <w:pPr>
        <w:pStyle w:val="Content"/>
        <w:numPr>
          <w:ilvl w:val="4"/>
          <w:numId w:val="1"/>
        </w:numPr>
        <w:rPr>
          <w:color w:val="E7E6E6" w:themeColor="background2"/>
        </w:rPr>
      </w:pPr>
      <w:r w:rsidRPr="00660DB6">
        <w:rPr>
          <w:color w:val="E7E6E6" w:themeColor="background2"/>
        </w:rPr>
        <w:t>Phase: 1 Phase</w:t>
      </w:r>
    </w:p>
    <w:p w14:paraId="46EED18B" w14:textId="77777777" w:rsidR="00FB7A93" w:rsidRPr="00660DB6" w:rsidRDefault="00000000">
      <w:pPr>
        <w:pStyle w:val="Content"/>
        <w:numPr>
          <w:ilvl w:val="4"/>
          <w:numId w:val="1"/>
        </w:numPr>
        <w:rPr>
          <w:color w:val="E7E6E6" w:themeColor="background2"/>
        </w:rPr>
      </w:pPr>
      <w:r w:rsidRPr="00660DB6">
        <w:rPr>
          <w:color w:val="E7E6E6" w:themeColor="background2"/>
        </w:rPr>
        <w:t>Strings: 2</w:t>
      </w:r>
    </w:p>
    <w:p w14:paraId="52E9A48D" w14:textId="77777777" w:rsidR="00FB7A93" w:rsidRPr="00660DB6" w:rsidRDefault="00000000">
      <w:pPr>
        <w:pStyle w:val="Content"/>
        <w:numPr>
          <w:ilvl w:val="4"/>
          <w:numId w:val="1"/>
        </w:numPr>
        <w:rPr>
          <w:color w:val="E7E6E6" w:themeColor="background2"/>
        </w:rPr>
      </w:pPr>
      <w:r w:rsidRPr="00660DB6">
        <w:rPr>
          <w:color w:val="E7E6E6" w:themeColor="background2"/>
        </w:rPr>
        <w:t>Volts: 380</w:t>
      </w:r>
    </w:p>
    <w:p w14:paraId="685A9F78" w14:textId="77777777" w:rsidR="00FB7A93" w:rsidRPr="00660DB6" w:rsidRDefault="00000000">
      <w:pPr>
        <w:pStyle w:val="Content"/>
        <w:numPr>
          <w:ilvl w:val="4"/>
          <w:numId w:val="1"/>
        </w:numPr>
        <w:rPr>
          <w:color w:val="E7E6E6" w:themeColor="background2"/>
        </w:rPr>
      </w:pPr>
      <w:r w:rsidRPr="00660DB6">
        <w:rPr>
          <w:color w:val="E7E6E6" w:themeColor="background2"/>
        </w:rPr>
        <w:t>kVA 3000</w:t>
      </w:r>
    </w:p>
    <w:p w14:paraId="77A4AE29" w14:textId="77777777" w:rsidR="00FB7A93" w:rsidRPr="00660DB6" w:rsidRDefault="00000000">
      <w:pPr>
        <w:pStyle w:val="Content"/>
        <w:numPr>
          <w:ilvl w:val="4"/>
          <w:numId w:val="1"/>
        </w:numPr>
        <w:rPr>
          <w:color w:val="E7E6E6" w:themeColor="background2"/>
        </w:rPr>
      </w:pPr>
      <w:proofErr w:type="spellStart"/>
      <w:r w:rsidRPr="00660DB6">
        <w:rPr>
          <w:color w:val="E7E6E6" w:themeColor="background2"/>
        </w:rPr>
        <w:lastRenderedPageBreak/>
        <w:t>Voc</w:t>
      </w:r>
      <w:proofErr w:type="spellEnd"/>
      <w:r w:rsidRPr="00660DB6">
        <w:rPr>
          <w:color w:val="E7E6E6" w:themeColor="background2"/>
        </w:rPr>
        <w:t>: 0</w:t>
      </w:r>
    </w:p>
    <w:p w14:paraId="03BA467F" w14:textId="77777777" w:rsidR="00FB7A93" w:rsidRPr="00660DB6" w:rsidRDefault="00000000">
      <w:pPr>
        <w:pStyle w:val="Content"/>
        <w:numPr>
          <w:ilvl w:val="4"/>
          <w:numId w:val="1"/>
        </w:numPr>
        <w:rPr>
          <w:color w:val="E7E6E6" w:themeColor="background2"/>
        </w:rPr>
      </w:pPr>
      <w:proofErr w:type="spellStart"/>
      <w:r w:rsidRPr="00660DB6">
        <w:rPr>
          <w:color w:val="E7E6E6" w:themeColor="background2"/>
        </w:rPr>
        <w:t>MaxMPPTVolts</w:t>
      </w:r>
      <w:proofErr w:type="spellEnd"/>
      <w:r w:rsidRPr="00660DB6">
        <w:rPr>
          <w:color w:val="E7E6E6" w:themeColor="background2"/>
        </w:rPr>
        <w:t>: 1100</w:t>
      </w:r>
    </w:p>
    <w:p w14:paraId="1C2F2352" w14:textId="77777777" w:rsidR="00FB7A93" w:rsidRPr="00660DB6" w:rsidRDefault="00000000">
      <w:pPr>
        <w:pStyle w:val="Content"/>
        <w:numPr>
          <w:ilvl w:val="4"/>
          <w:numId w:val="1"/>
        </w:numPr>
        <w:rPr>
          <w:color w:val="E7E6E6" w:themeColor="background2"/>
        </w:rPr>
      </w:pPr>
      <w:proofErr w:type="spellStart"/>
      <w:r w:rsidRPr="00660DB6">
        <w:rPr>
          <w:color w:val="E7E6E6" w:themeColor="background2"/>
        </w:rPr>
        <w:t>MaxMPPTWatts</w:t>
      </w:r>
      <w:proofErr w:type="spellEnd"/>
      <w:r w:rsidRPr="00660DB6">
        <w:rPr>
          <w:color w:val="E7E6E6" w:themeColor="background2"/>
        </w:rPr>
        <w:t>: 4500</w:t>
      </w:r>
    </w:p>
    <w:p w14:paraId="576AC892" w14:textId="77777777" w:rsidR="00FB7A93" w:rsidRPr="00660DB6" w:rsidRDefault="00000000">
      <w:pPr>
        <w:pStyle w:val="Content"/>
        <w:numPr>
          <w:ilvl w:val="4"/>
          <w:numId w:val="1"/>
        </w:numPr>
        <w:rPr>
          <w:color w:val="E7E6E6" w:themeColor="background2"/>
        </w:rPr>
      </w:pPr>
      <w:proofErr w:type="spellStart"/>
      <w:r w:rsidRPr="00660DB6">
        <w:rPr>
          <w:color w:val="E7E6E6" w:themeColor="background2"/>
        </w:rPr>
        <w:t>MaxMPPTAmps</w:t>
      </w:r>
      <w:proofErr w:type="spellEnd"/>
      <w:r w:rsidRPr="00660DB6">
        <w:rPr>
          <w:color w:val="E7E6E6" w:themeColor="background2"/>
        </w:rPr>
        <w:t xml:space="preserve"> 13.5 (this is int and should be decimal)</w:t>
      </w:r>
    </w:p>
    <w:p w14:paraId="369D6354" w14:textId="77777777" w:rsidR="00FB7A93" w:rsidRPr="00660DB6" w:rsidRDefault="00000000">
      <w:pPr>
        <w:pStyle w:val="Content"/>
        <w:numPr>
          <w:ilvl w:val="4"/>
          <w:numId w:val="1"/>
        </w:numPr>
        <w:rPr>
          <w:color w:val="E7E6E6" w:themeColor="background2"/>
        </w:rPr>
      </w:pPr>
      <w:r w:rsidRPr="00660DB6">
        <w:rPr>
          <w:color w:val="E7E6E6" w:themeColor="background2"/>
        </w:rPr>
        <w:t>When value is changed to int (13), it saved. Please make it (decimal precision 2)</w:t>
      </w:r>
    </w:p>
    <w:p w14:paraId="4EF862A2" w14:textId="77777777" w:rsidR="00FB7A93" w:rsidRPr="006462A5" w:rsidRDefault="00000000">
      <w:pPr>
        <w:pStyle w:val="Content"/>
        <w:rPr>
          <w:color w:val="E7E6E6" w:themeColor="background2"/>
        </w:rPr>
      </w:pPr>
      <w:r w:rsidRPr="006462A5">
        <w:rPr>
          <w:color w:val="E7E6E6" w:themeColor="background2"/>
        </w:rPr>
        <w:t>When Adding a Device &gt; Panel</w:t>
      </w:r>
    </w:p>
    <w:p w14:paraId="29ECC7E1" w14:textId="77777777" w:rsidR="00FB7A93" w:rsidRPr="006462A5" w:rsidRDefault="00000000">
      <w:pPr>
        <w:pStyle w:val="Content"/>
        <w:numPr>
          <w:ilvl w:val="2"/>
          <w:numId w:val="1"/>
        </w:numPr>
        <w:rPr>
          <w:color w:val="E7E6E6" w:themeColor="background2"/>
        </w:rPr>
      </w:pPr>
      <w:r w:rsidRPr="006462A5">
        <w:rPr>
          <w:color w:val="E7E6E6" w:themeColor="background2"/>
        </w:rPr>
        <w:t xml:space="preserve">Connectors field is </w:t>
      </w:r>
      <w:proofErr w:type="spellStart"/>
      <w:r w:rsidRPr="006462A5">
        <w:rPr>
          <w:color w:val="E7E6E6" w:themeColor="background2"/>
        </w:rPr>
        <w:t>nVarChar</w:t>
      </w:r>
      <w:proofErr w:type="spellEnd"/>
      <w:r w:rsidRPr="006462A5">
        <w:rPr>
          <w:color w:val="E7E6E6" w:themeColor="background2"/>
        </w:rPr>
        <w:t xml:space="preserve"> it should be varchar (15) as it has letters</w:t>
      </w:r>
    </w:p>
    <w:p w14:paraId="07E60CDF" w14:textId="3705B93E" w:rsidR="006C1B64" w:rsidRDefault="00CA4D8B" w:rsidP="006C1B64">
      <w:pPr>
        <w:pStyle w:val="Content"/>
      </w:pPr>
      <w:r>
        <w:t>Search</w:t>
      </w:r>
    </w:p>
    <w:p w14:paraId="29CB37FC" w14:textId="0D74B34D" w:rsidR="00CA4D8B" w:rsidRDefault="00CA4D8B" w:rsidP="00CA4D8B">
      <w:pPr>
        <w:pStyle w:val="Content"/>
        <w:numPr>
          <w:ilvl w:val="2"/>
          <w:numId w:val="1"/>
        </w:numPr>
      </w:pPr>
      <w:r>
        <w:t xml:space="preserve">Please change the Solar Panel </w:t>
      </w:r>
      <w:proofErr w:type="spellStart"/>
      <w:r>
        <w:t>kWp</w:t>
      </w:r>
      <w:proofErr w:type="spellEnd"/>
      <w:r>
        <w:t xml:space="preserve"> to Wp </w:t>
      </w:r>
    </w:p>
    <w:p w14:paraId="4232A64D" w14:textId="13B28238" w:rsidR="00CA4D8B" w:rsidRDefault="00CA4D8B" w:rsidP="00CA4D8B">
      <w:pPr>
        <w:pStyle w:val="Content"/>
        <w:numPr>
          <w:ilvl w:val="3"/>
          <w:numId w:val="1"/>
        </w:numPr>
      </w:pPr>
      <w:r>
        <w:t xml:space="preserve">Format number in the drop down as </w:t>
      </w:r>
      <w:proofErr w:type="spellStart"/>
      <w:proofErr w:type="gramStart"/>
      <w:r>
        <w:t>nnn,nnn</w:t>
      </w:r>
      <w:proofErr w:type="spellEnd"/>
      <w:proofErr w:type="gramEnd"/>
    </w:p>
    <w:p w14:paraId="7D7CEBC3" w14:textId="1600C753" w:rsidR="00CA4D8B" w:rsidRDefault="00CA4D8B" w:rsidP="00CA4D8B">
      <w:pPr>
        <w:pStyle w:val="Content"/>
        <w:numPr>
          <w:ilvl w:val="3"/>
          <w:numId w:val="1"/>
        </w:numPr>
      </w:pPr>
      <w:r>
        <w:t xml:space="preserve">Please align values to the right in the drop down and leave All option on the left </w:t>
      </w:r>
    </w:p>
    <w:p w14:paraId="553FB93A" w14:textId="43187EB9" w:rsidR="00CA4D8B" w:rsidRDefault="00CA4D8B" w:rsidP="00CA4D8B">
      <w:pPr>
        <w:pStyle w:val="Content"/>
        <w:numPr>
          <w:ilvl w:val="2"/>
          <w:numId w:val="1"/>
        </w:numPr>
      </w:pPr>
      <w:r>
        <w:t xml:space="preserve">Please change the Storage kWh to </w:t>
      </w:r>
      <w:proofErr w:type="spellStart"/>
      <w:r>
        <w:t>Wh</w:t>
      </w:r>
      <w:proofErr w:type="spellEnd"/>
    </w:p>
    <w:p w14:paraId="7EAB154A" w14:textId="77777777" w:rsidR="00CA4D8B" w:rsidRDefault="00CA4D8B" w:rsidP="00CA4D8B">
      <w:pPr>
        <w:pStyle w:val="Content"/>
        <w:numPr>
          <w:ilvl w:val="3"/>
          <w:numId w:val="1"/>
        </w:numPr>
      </w:pPr>
      <w:r>
        <w:t xml:space="preserve">Format number in the drop down as </w:t>
      </w:r>
      <w:proofErr w:type="spellStart"/>
      <w:proofErr w:type="gramStart"/>
      <w:r>
        <w:t>nnn,nnn</w:t>
      </w:r>
      <w:proofErr w:type="spellEnd"/>
      <w:proofErr w:type="gramEnd"/>
    </w:p>
    <w:p w14:paraId="4CCD6511" w14:textId="1E5D43DB" w:rsidR="00CA4D8B" w:rsidRDefault="00CA4D8B" w:rsidP="00CA4D8B">
      <w:pPr>
        <w:pStyle w:val="Content"/>
        <w:numPr>
          <w:ilvl w:val="0"/>
          <w:numId w:val="0"/>
        </w:numPr>
        <w:ind w:left="2880"/>
      </w:pPr>
      <w:r>
        <w:t xml:space="preserve">Please align values to the right in the drop down and leave All option on the left </w:t>
      </w:r>
    </w:p>
    <w:p w14:paraId="2D3B315C" w14:textId="77777777" w:rsidR="00CA4D8B" w:rsidRDefault="00CA4D8B" w:rsidP="00CA4D8B">
      <w:pPr>
        <w:pStyle w:val="Content"/>
        <w:numPr>
          <w:ilvl w:val="2"/>
          <w:numId w:val="1"/>
        </w:numPr>
      </w:pPr>
    </w:p>
    <w:p w14:paraId="6117696D" w14:textId="4DE0418C" w:rsidR="00CA4D8B" w:rsidRDefault="00CA4D8B" w:rsidP="006C1B64">
      <w:pPr>
        <w:pStyle w:val="Content"/>
      </w:pPr>
      <w:r>
        <w:t>Solution Details</w:t>
      </w:r>
    </w:p>
    <w:p w14:paraId="4954B28E" w14:textId="32D49704" w:rsidR="006C1B64" w:rsidRDefault="006C1B64" w:rsidP="006C1B64">
      <w:pPr>
        <w:pStyle w:val="Content"/>
        <w:numPr>
          <w:ilvl w:val="2"/>
          <w:numId w:val="1"/>
        </w:numPr>
      </w:pPr>
      <w:r>
        <w:t>Inverter Section</w:t>
      </w:r>
    </w:p>
    <w:p w14:paraId="0385DF7B" w14:textId="68D24C0D" w:rsidR="006C1B64" w:rsidRDefault="006C1B64" w:rsidP="00E95376">
      <w:pPr>
        <w:pStyle w:val="Content"/>
        <w:numPr>
          <w:ilvl w:val="3"/>
          <w:numId w:val="1"/>
        </w:numPr>
      </w:pPr>
      <w:r>
        <w:t xml:space="preserve">Change kVA to Watts and format number </w:t>
      </w:r>
      <w:proofErr w:type="spellStart"/>
      <w:proofErr w:type="gramStart"/>
      <w:r>
        <w:t>nnn,nnn</w:t>
      </w:r>
      <w:proofErr w:type="spellEnd"/>
      <w:proofErr w:type="gramEnd"/>
      <w:r>
        <w:t xml:space="preserve"> </w:t>
      </w:r>
    </w:p>
    <w:p w14:paraId="62C27BED" w14:textId="3C0856B6" w:rsidR="006C1B64" w:rsidRDefault="006C1B64" w:rsidP="00E95376">
      <w:pPr>
        <w:pStyle w:val="Content"/>
        <w:numPr>
          <w:ilvl w:val="3"/>
          <w:numId w:val="1"/>
        </w:numPr>
      </w:pPr>
      <w:proofErr w:type="spellStart"/>
      <w:r>
        <w:t>Voc</w:t>
      </w:r>
      <w:proofErr w:type="spellEnd"/>
      <w:r>
        <w:t xml:space="preserve"> (Format value as </w:t>
      </w:r>
      <w:proofErr w:type="spellStart"/>
      <w:proofErr w:type="gramStart"/>
      <w:r>
        <w:t>nnn.n</w:t>
      </w:r>
      <w:proofErr w:type="spellEnd"/>
      <w:proofErr w:type="gramEnd"/>
      <w:r>
        <w:t xml:space="preserve">) </w:t>
      </w:r>
    </w:p>
    <w:p w14:paraId="7A015F01" w14:textId="26F36A79" w:rsidR="006C1B64" w:rsidRDefault="006C1B64" w:rsidP="00E95376">
      <w:pPr>
        <w:pStyle w:val="Content"/>
        <w:numPr>
          <w:ilvl w:val="3"/>
          <w:numId w:val="1"/>
        </w:numPr>
      </w:pPr>
      <w:r>
        <w:t xml:space="preserve">Change the Strings text to MPPT: 2 </w:t>
      </w:r>
    </w:p>
    <w:p w14:paraId="62DC42F4" w14:textId="01E81D61" w:rsidR="006C1B64" w:rsidRDefault="006C1B64" w:rsidP="00E95376">
      <w:pPr>
        <w:pStyle w:val="Content"/>
        <w:numPr>
          <w:ilvl w:val="3"/>
          <w:numId w:val="1"/>
        </w:numPr>
      </w:pPr>
      <w:r>
        <w:t xml:space="preserve">Max </w:t>
      </w:r>
      <w:proofErr w:type="spellStart"/>
      <w:r>
        <w:t>MMPTVolts</w:t>
      </w:r>
      <w:proofErr w:type="spellEnd"/>
      <w:r>
        <w:t xml:space="preserve">: </w:t>
      </w:r>
      <w:r w:rsidR="002F467E">
        <w:t>add space between MPPT and Volts</w:t>
      </w:r>
      <w:r>
        <w:t xml:space="preserve"> </w:t>
      </w:r>
    </w:p>
    <w:p w14:paraId="6A0146FA" w14:textId="3F7904DB" w:rsidR="002F467E" w:rsidRDefault="002F467E" w:rsidP="00E95376">
      <w:pPr>
        <w:pStyle w:val="Content"/>
        <w:numPr>
          <w:ilvl w:val="3"/>
          <w:numId w:val="1"/>
        </w:numPr>
      </w:pPr>
      <w:r>
        <w:t xml:space="preserve">Max </w:t>
      </w:r>
      <w:proofErr w:type="spellStart"/>
      <w:r>
        <w:t>MPPTWatts</w:t>
      </w:r>
      <w:proofErr w:type="spellEnd"/>
      <w:r>
        <w:t>: add space between MPPT and Watts and format number (</w:t>
      </w:r>
      <w:proofErr w:type="spellStart"/>
      <w:proofErr w:type="gramStart"/>
      <w:r>
        <w:t>nnn,nnn</w:t>
      </w:r>
      <w:proofErr w:type="spellEnd"/>
      <w:proofErr w:type="gramEnd"/>
      <w:r>
        <w:t>)</w:t>
      </w:r>
    </w:p>
    <w:p w14:paraId="00C95312" w14:textId="3789CAB9" w:rsidR="002F467E" w:rsidRDefault="002F467E" w:rsidP="00E95376">
      <w:pPr>
        <w:pStyle w:val="Content"/>
        <w:numPr>
          <w:ilvl w:val="3"/>
          <w:numId w:val="1"/>
        </w:numPr>
      </w:pPr>
      <w:r>
        <w:t xml:space="preserve">Max </w:t>
      </w:r>
      <w:proofErr w:type="spellStart"/>
      <w:r>
        <w:t>MPPTAmps</w:t>
      </w:r>
      <w:proofErr w:type="spellEnd"/>
      <w:r>
        <w:t>: add space between MPPT and Amps and format number (</w:t>
      </w:r>
      <w:proofErr w:type="spellStart"/>
      <w:proofErr w:type="gramStart"/>
      <w:r>
        <w:t>nnn.nn</w:t>
      </w:r>
      <w:proofErr w:type="spellEnd"/>
      <w:proofErr w:type="gramEnd"/>
      <w:r>
        <w:t>)</w:t>
      </w:r>
    </w:p>
    <w:p w14:paraId="26F9DF16" w14:textId="748CB495" w:rsidR="00E95376" w:rsidRDefault="00E95376" w:rsidP="00E95376">
      <w:pPr>
        <w:pStyle w:val="Content"/>
        <w:numPr>
          <w:ilvl w:val="3"/>
          <w:numId w:val="1"/>
        </w:numPr>
      </w:pPr>
      <w:r>
        <w:t>Phase Count change to Phase:</w:t>
      </w:r>
    </w:p>
    <w:p w14:paraId="60C234DE" w14:textId="7CB68860" w:rsidR="00E95376" w:rsidRDefault="00E95376" w:rsidP="00E95376">
      <w:pPr>
        <w:pStyle w:val="Content"/>
        <w:numPr>
          <w:ilvl w:val="4"/>
          <w:numId w:val="1"/>
        </w:numPr>
      </w:pPr>
      <w:r>
        <w:t>Show: Phase: 3 (Three Phase) instead of 3</w:t>
      </w:r>
    </w:p>
    <w:p w14:paraId="2E99FCF2" w14:textId="4A3073D5" w:rsidR="00E95376" w:rsidRDefault="00E95376" w:rsidP="00E95376">
      <w:pPr>
        <w:pStyle w:val="Content"/>
        <w:numPr>
          <w:ilvl w:val="4"/>
          <w:numId w:val="1"/>
        </w:numPr>
      </w:pPr>
      <w:r>
        <w:t>Show &gt; Phase: 1 (Single Phase) instead of 1</w:t>
      </w:r>
    </w:p>
    <w:p w14:paraId="68822901" w14:textId="6F0A7426" w:rsidR="00E95376" w:rsidRDefault="00E95376" w:rsidP="00E95376">
      <w:pPr>
        <w:pStyle w:val="Content"/>
        <w:numPr>
          <w:ilvl w:val="2"/>
          <w:numId w:val="1"/>
        </w:numPr>
      </w:pPr>
      <w:r>
        <w:lastRenderedPageBreak/>
        <w:t>Panel Section</w:t>
      </w:r>
    </w:p>
    <w:p w14:paraId="2A3C7B21" w14:textId="0C246B9F" w:rsidR="00E95376" w:rsidRDefault="00E95376" w:rsidP="00E95376">
      <w:pPr>
        <w:pStyle w:val="Content"/>
        <w:numPr>
          <w:ilvl w:val="3"/>
          <w:numId w:val="1"/>
        </w:numPr>
      </w:pPr>
      <w:r>
        <w:t xml:space="preserve">Watts &gt; Add space and then after the </w:t>
      </w:r>
      <w:proofErr w:type="spellStart"/>
      <w:r>
        <w:t>db</w:t>
      </w:r>
      <w:proofErr w:type="spellEnd"/>
      <w:r>
        <w:t xml:space="preserve"> value</w:t>
      </w:r>
    </w:p>
    <w:p w14:paraId="23246D89" w14:textId="0CE36EA2" w:rsidR="00E95376" w:rsidRDefault="00E95376" w:rsidP="00E95376">
      <w:pPr>
        <w:pStyle w:val="Content"/>
        <w:numPr>
          <w:ilvl w:val="3"/>
          <w:numId w:val="1"/>
        </w:numPr>
      </w:pPr>
      <w:r>
        <w:t>Amps &gt; Change to Amps (</w:t>
      </w:r>
      <w:r w:rsidRPr="00E95376">
        <w:t>I</w:t>
      </w:r>
      <w:r w:rsidRPr="00E95376">
        <w:rPr>
          <w:sz w:val="20"/>
          <w:szCs w:val="20"/>
        </w:rPr>
        <w:t>MPP</w:t>
      </w:r>
      <w:r w:rsidRPr="00E95376">
        <w:t>)</w:t>
      </w:r>
      <w:r>
        <w:t xml:space="preserve"> where I </w:t>
      </w:r>
      <w:proofErr w:type="gramStart"/>
      <w:r>
        <w:t>is</w:t>
      </w:r>
      <w:proofErr w:type="gramEnd"/>
      <w:r>
        <w:t xml:space="preserve"> normal size text and MPP is 2 sizes smaller than the I. If I </w:t>
      </w:r>
      <w:proofErr w:type="gramStart"/>
      <w:r>
        <w:t>is</w:t>
      </w:r>
      <w:proofErr w:type="gramEnd"/>
      <w:r>
        <w:t xml:space="preserve"> size </w:t>
      </w:r>
      <w:r w:rsidR="00DE3B57">
        <w:t xml:space="preserve">14, then MPP is size 10) so you can see a clear difference between the 2 different text sizes in IMPP. Also format number </w:t>
      </w:r>
      <w:proofErr w:type="spellStart"/>
      <w:proofErr w:type="gramStart"/>
      <w:r w:rsidR="00DE3B57">
        <w:t>nnn.nn</w:t>
      </w:r>
      <w:proofErr w:type="spellEnd"/>
      <w:proofErr w:type="gramEnd"/>
    </w:p>
    <w:p w14:paraId="0E34CF23" w14:textId="0ADAAC09" w:rsidR="00DE3B57" w:rsidRDefault="00DE3B57" w:rsidP="00E95376">
      <w:pPr>
        <w:pStyle w:val="Content"/>
        <w:numPr>
          <w:ilvl w:val="3"/>
          <w:numId w:val="1"/>
        </w:numPr>
      </w:pPr>
      <w:r>
        <w:t xml:space="preserve">Width: format number </w:t>
      </w:r>
      <w:proofErr w:type="spellStart"/>
      <w:proofErr w:type="gramStart"/>
      <w:r>
        <w:t>nnn,nnn</w:t>
      </w:r>
      <w:proofErr w:type="spellEnd"/>
      <w:proofErr w:type="gramEnd"/>
      <w:r>
        <w:t xml:space="preserve"> (add space and then mm) for millimeters</w:t>
      </w:r>
    </w:p>
    <w:p w14:paraId="6F4A472E" w14:textId="462D2800" w:rsidR="00DE3B57" w:rsidRDefault="00DE3B57" w:rsidP="00E95376">
      <w:pPr>
        <w:pStyle w:val="Content"/>
        <w:numPr>
          <w:ilvl w:val="3"/>
          <w:numId w:val="1"/>
        </w:numPr>
      </w:pPr>
      <w:r>
        <w:t xml:space="preserve">Height: format number </w:t>
      </w:r>
      <w:proofErr w:type="spellStart"/>
      <w:proofErr w:type="gramStart"/>
      <w:r>
        <w:t>nnn,nnn</w:t>
      </w:r>
      <w:proofErr w:type="spellEnd"/>
      <w:proofErr w:type="gramEnd"/>
      <w:r>
        <w:t xml:space="preserve"> (add space and then mm) for millimeters</w:t>
      </w:r>
    </w:p>
    <w:p w14:paraId="53383618" w14:textId="200CFB24" w:rsidR="00DE3B57" w:rsidRDefault="00DE3B57" w:rsidP="00E95376">
      <w:pPr>
        <w:pStyle w:val="Content"/>
        <w:numPr>
          <w:ilvl w:val="3"/>
          <w:numId w:val="1"/>
        </w:numPr>
      </w:pPr>
      <w:r>
        <w:t xml:space="preserve">Depth: format number </w:t>
      </w:r>
      <w:proofErr w:type="spellStart"/>
      <w:proofErr w:type="gramStart"/>
      <w:r>
        <w:t>nnn,nnn</w:t>
      </w:r>
      <w:proofErr w:type="spellEnd"/>
      <w:proofErr w:type="gramEnd"/>
      <w:r>
        <w:t xml:space="preserve"> (add space and then mm) for millimeters</w:t>
      </w:r>
    </w:p>
    <w:p w14:paraId="269C4F0D" w14:textId="66D73FD2" w:rsidR="00DE3B57" w:rsidRDefault="00DE3B57" w:rsidP="00E95376">
      <w:pPr>
        <w:pStyle w:val="Content"/>
        <w:numPr>
          <w:ilvl w:val="3"/>
          <w:numId w:val="1"/>
        </w:numPr>
      </w:pPr>
      <w:r>
        <w:t xml:space="preserve">Weight: format number </w:t>
      </w:r>
      <w:proofErr w:type="spellStart"/>
      <w:proofErr w:type="gramStart"/>
      <w:r>
        <w:t>nnn.nn</w:t>
      </w:r>
      <w:proofErr w:type="spellEnd"/>
      <w:proofErr w:type="gramEnd"/>
      <w:r>
        <w:t xml:space="preserve"> (add space and then kg) for kilograms</w:t>
      </w:r>
    </w:p>
    <w:p w14:paraId="30804BC1" w14:textId="77777777" w:rsidR="00CA4D8B" w:rsidRDefault="00CA4D8B" w:rsidP="00CA4D8B">
      <w:pPr>
        <w:pStyle w:val="Content"/>
        <w:numPr>
          <w:ilvl w:val="3"/>
          <w:numId w:val="1"/>
        </w:numPr>
      </w:pPr>
      <w:r>
        <w:t xml:space="preserve">Between Model Number and Watts, </w:t>
      </w:r>
      <w:proofErr w:type="gramStart"/>
      <w:r>
        <w:t>Please</w:t>
      </w:r>
      <w:proofErr w:type="gramEnd"/>
      <w:r>
        <w:t xml:space="preserve"> add </w:t>
      </w:r>
      <w:proofErr w:type="spellStart"/>
      <w:r>
        <w:t>StorageCount</w:t>
      </w:r>
      <w:proofErr w:type="spellEnd"/>
      <w:r>
        <w:t xml:space="preserve"> as Qty: [</w:t>
      </w:r>
      <w:proofErr w:type="spellStart"/>
      <w:r>
        <w:t>db</w:t>
      </w:r>
      <w:proofErr w:type="spellEnd"/>
      <w:r>
        <w:t xml:space="preserve"> value]</w:t>
      </w:r>
    </w:p>
    <w:p w14:paraId="3BDD367E" w14:textId="77777777" w:rsidR="00CA4D8B" w:rsidRDefault="00CA4D8B" w:rsidP="00E95376">
      <w:pPr>
        <w:pStyle w:val="Content"/>
        <w:numPr>
          <w:ilvl w:val="3"/>
          <w:numId w:val="1"/>
        </w:numPr>
      </w:pPr>
    </w:p>
    <w:p w14:paraId="07BC4483" w14:textId="348BB6E9" w:rsidR="00DE3B57" w:rsidRDefault="00DE3B57" w:rsidP="00DE3B57">
      <w:pPr>
        <w:pStyle w:val="Content"/>
        <w:numPr>
          <w:ilvl w:val="2"/>
          <w:numId w:val="1"/>
        </w:numPr>
      </w:pPr>
      <w:r>
        <w:t>Storage Details</w:t>
      </w:r>
    </w:p>
    <w:p w14:paraId="44341A20" w14:textId="25E56CA4" w:rsidR="00DE3B57" w:rsidRDefault="00DE3B57" w:rsidP="00DE3B57">
      <w:pPr>
        <w:pStyle w:val="Content"/>
        <w:numPr>
          <w:ilvl w:val="3"/>
          <w:numId w:val="1"/>
        </w:numPr>
      </w:pPr>
      <w:r>
        <w:t xml:space="preserve">Watts: format number </w:t>
      </w:r>
      <w:proofErr w:type="spellStart"/>
      <w:proofErr w:type="gramStart"/>
      <w:r>
        <w:t>nnn,nnn</w:t>
      </w:r>
      <w:proofErr w:type="spellEnd"/>
      <w:proofErr w:type="gramEnd"/>
      <w:r>
        <w:t xml:space="preserve"> then add a space and the text: </w:t>
      </w:r>
      <w:proofErr w:type="spellStart"/>
      <w:r>
        <w:t>Wh</w:t>
      </w:r>
      <w:proofErr w:type="spellEnd"/>
    </w:p>
    <w:p w14:paraId="21DB86E6" w14:textId="112D9C6F" w:rsidR="00DE3B57" w:rsidRDefault="00DE3B57" w:rsidP="00DE3B57">
      <w:pPr>
        <w:pStyle w:val="Content"/>
        <w:numPr>
          <w:ilvl w:val="3"/>
          <w:numId w:val="1"/>
        </w:numPr>
      </w:pPr>
      <w:r>
        <w:t xml:space="preserve">Volts: add space after </w:t>
      </w:r>
      <w:proofErr w:type="spellStart"/>
      <w:r>
        <w:t>db</w:t>
      </w:r>
      <w:proofErr w:type="spellEnd"/>
      <w:r>
        <w:t xml:space="preserve"> value and add text: V</w:t>
      </w:r>
    </w:p>
    <w:p w14:paraId="5BE00D7B" w14:textId="140CB2DA" w:rsidR="00DE3B57" w:rsidRDefault="00DE3B57" w:rsidP="00DE3B57">
      <w:pPr>
        <w:pStyle w:val="Content"/>
        <w:numPr>
          <w:ilvl w:val="3"/>
          <w:numId w:val="1"/>
        </w:numPr>
      </w:pPr>
      <w:r>
        <w:t xml:space="preserve">Amps: add space after </w:t>
      </w:r>
      <w:proofErr w:type="spellStart"/>
      <w:r>
        <w:t>db</w:t>
      </w:r>
      <w:proofErr w:type="spellEnd"/>
      <w:r>
        <w:t xml:space="preserve"> value and add text: V</w:t>
      </w:r>
    </w:p>
    <w:p w14:paraId="37CA8D32" w14:textId="6EBC08BE" w:rsidR="00DE3B57" w:rsidRDefault="00DE3B57" w:rsidP="00DE3B57">
      <w:pPr>
        <w:pStyle w:val="Content"/>
        <w:numPr>
          <w:ilvl w:val="3"/>
          <w:numId w:val="1"/>
        </w:numPr>
      </w:pPr>
      <w:r>
        <w:t xml:space="preserve">Max Chargin Voltage: format number </w:t>
      </w:r>
      <w:proofErr w:type="spellStart"/>
      <w:proofErr w:type="gramStart"/>
      <w:r>
        <w:t>nnn.nn</w:t>
      </w:r>
      <w:proofErr w:type="spellEnd"/>
      <w:proofErr w:type="gramEnd"/>
      <w:r>
        <w:t xml:space="preserve"> add a space and then text: V</w:t>
      </w:r>
    </w:p>
    <w:p w14:paraId="33250E59" w14:textId="77777777" w:rsidR="00DE3B57" w:rsidRDefault="00DE3B57" w:rsidP="00DE3B57">
      <w:pPr>
        <w:pStyle w:val="Content"/>
        <w:numPr>
          <w:ilvl w:val="3"/>
          <w:numId w:val="1"/>
        </w:numPr>
      </w:pPr>
      <w:r>
        <w:t xml:space="preserve">Float Charging Voltage: format number </w:t>
      </w:r>
      <w:proofErr w:type="spellStart"/>
      <w:proofErr w:type="gramStart"/>
      <w:r>
        <w:t>nnn.nn</w:t>
      </w:r>
      <w:proofErr w:type="spellEnd"/>
      <w:proofErr w:type="gramEnd"/>
      <w:r>
        <w:t xml:space="preserve"> add a space and then text: V</w:t>
      </w:r>
    </w:p>
    <w:p w14:paraId="7AFB3143" w14:textId="2DC58138" w:rsidR="00DE3B57" w:rsidRDefault="00DE3B57" w:rsidP="00DE3B57">
      <w:pPr>
        <w:pStyle w:val="Content"/>
        <w:numPr>
          <w:ilvl w:val="3"/>
          <w:numId w:val="1"/>
        </w:numPr>
      </w:pPr>
      <w:r>
        <w:t xml:space="preserve"> Between Model Number and Watts, </w:t>
      </w:r>
      <w:proofErr w:type="gramStart"/>
      <w:r>
        <w:t>Please</w:t>
      </w:r>
      <w:proofErr w:type="gramEnd"/>
      <w:r>
        <w:t xml:space="preserve"> add </w:t>
      </w:r>
      <w:proofErr w:type="spellStart"/>
      <w:r>
        <w:t>StorageCount</w:t>
      </w:r>
      <w:proofErr w:type="spellEnd"/>
      <w:r>
        <w:t xml:space="preserve"> as Qty: [</w:t>
      </w:r>
      <w:proofErr w:type="spellStart"/>
      <w:r>
        <w:t>db</w:t>
      </w:r>
      <w:proofErr w:type="spellEnd"/>
      <w:r>
        <w:t xml:space="preserve"> value]</w:t>
      </w:r>
    </w:p>
    <w:p w14:paraId="15B9897E" w14:textId="3D57830E" w:rsidR="00DE3B57" w:rsidRDefault="003A323F" w:rsidP="003A323F">
      <w:pPr>
        <w:pStyle w:val="Content"/>
      </w:pPr>
      <w:r>
        <w:t>Session Timeout</w:t>
      </w:r>
    </w:p>
    <w:p w14:paraId="2B58AADD" w14:textId="349BD7AC" w:rsidR="003A323F" w:rsidRDefault="003A323F" w:rsidP="003A323F">
      <w:pPr>
        <w:pStyle w:val="Content"/>
        <w:numPr>
          <w:ilvl w:val="2"/>
          <w:numId w:val="1"/>
        </w:numPr>
      </w:pPr>
      <w:r>
        <w:t xml:space="preserve">On every action, please check if the session is active. After a certain time of user inactivity, the session I assume expires. For example: After a certain </w:t>
      </w:r>
      <w:proofErr w:type="gramStart"/>
      <w:r>
        <w:t>time ,</w:t>
      </w:r>
      <w:proofErr w:type="gramEnd"/>
      <w:r>
        <w:t xml:space="preserve"> I tried to add a new brand… It gives a warning </w:t>
      </w:r>
      <w:r>
        <w:lastRenderedPageBreak/>
        <w:t xml:space="preserve">like it does for “Brand Already exists!” but there is no text in the warning and it still keeps me on the same page, doesn’t tell me the session has expired or that I need to login again. Just the yellow warning sign comes up with nothing in it. </w:t>
      </w:r>
    </w:p>
    <w:p w14:paraId="167ED692" w14:textId="237C3BB0" w:rsidR="003A323F" w:rsidRDefault="003A323F" w:rsidP="003A323F">
      <w:pPr>
        <w:pStyle w:val="Content"/>
      </w:pPr>
      <w:r>
        <w:t>When I put my mouse over “Add Device” it shows the list of things to add, but if it is clicked, then the Search of the home page is shown… When clicking “Add Device” no action must be performed.</w:t>
      </w:r>
      <w:r w:rsidR="00660DB6">
        <w:t xml:space="preserve"> Only when clicking an item under the “Add Device” heading must an action be performed.</w:t>
      </w:r>
    </w:p>
    <w:p w14:paraId="63A92F96" w14:textId="6320C0C8" w:rsidR="00EB350E" w:rsidRDefault="00EB350E" w:rsidP="003A323F">
      <w:pPr>
        <w:pStyle w:val="Content"/>
      </w:pPr>
      <w:r>
        <w:t>Add New Panel, please order the brand list ascending by Brand name. It is currently showing in the order they have been added to the db.</w:t>
      </w:r>
    </w:p>
    <w:p w14:paraId="195EEC25" w14:textId="6B01D970" w:rsidR="00EB350E" w:rsidRDefault="00EB350E" w:rsidP="00EB350E">
      <w:pPr>
        <w:pStyle w:val="Content"/>
        <w:numPr>
          <w:ilvl w:val="2"/>
          <w:numId w:val="1"/>
        </w:numPr>
      </w:pPr>
      <w:r>
        <w:t xml:space="preserve">All fields are required, not just Watts, </w:t>
      </w:r>
      <w:proofErr w:type="spellStart"/>
      <w:r>
        <w:t>Voc</w:t>
      </w:r>
      <w:proofErr w:type="spellEnd"/>
      <w:r>
        <w:t xml:space="preserve"> and Amps and Model Number. The rest are also required.</w:t>
      </w:r>
    </w:p>
    <w:p w14:paraId="280E7460" w14:textId="0B4075BF" w:rsidR="00EB350E" w:rsidRDefault="00EB350E" w:rsidP="00EB350E">
      <w:pPr>
        <w:pStyle w:val="Content"/>
        <w:numPr>
          <w:ilvl w:val="2"/>
          <w:numId w:val="1"/>
        </w:numPr>
      </w:pPr>
      <w:r>
        <w:t>Remove default values in Width, Height, Depth and Weight</w:t>
      </w:r>
    </w:p>
    <w:p w14:paraId="243F3AA8" w14:textId="449C5E0A" w:rsidR="000E5C12" w:rsidRDefault="000E5C12" w:rsidP="000E5C12">
      <w:pPr>
        <w:pStyle w:val="Content"/>
      </w:pPr>
      <w:r>
        <w:t>Add New Storage</w:t>
      </w:r>
      <w:r w:rsidRPr="000E5C12">
        <w:t xml:space="preserve"> </w:t>
      </w:r>
      <w:r>
        <w:t>please order the brand list ascending by Brand name. It is currently showing in the order they have been added to the db.</w:t>
      </w:r>
    </w:p>
    <w:p w14:paraId="28B9FA9A" w14:textId="77777777" w:rsidR="000E5C12" w:rsidRDefault="000E5C12" w:rsidP="000E5C12">
      <w:pPr>
        <w:pStyle w:val="Content"/>
        <w:numPr>
          <w:ilvl w:val="2"/>
          <w:numId w:val="1"/>
        </w:numPr>
      </w:pPr>
      <w:r>
        <w:t xml:space="preserve">All fields are required, not just Watts, </w:t>
      </w:r>
      <w:proofErr w:type="spellStart"/>
      <w:r>
        <w:t>Voc</w:t>
      </w:r>
      <w:proofErr w:type="spellEnd"/>
      <w:r>
        <w:t xml:space="preserve"> and Amps and Model Number. The rest are also required.</w:t>
      </w:r>
    </w:p>
    <w:p w14:paraId="01CFA8EF" w14:textId="4DC0C70C" w:rsidR="000E5C12" w:rsidRDefault="000E5C12" w:rsidP="000E5C12">
      <w:pPr>
        <w:pStyle w:val="Content"/>
        <w:numPr>
          <w:ilvl w:val="2"/>
          <w:numId w:val="1"/>
        </w:numPr>
      </w:pPr>
      <w:r>
        <w:t>Remove default values in Max Charging Voltage, Float Charging Voltage, Max Charge Amps and make them required fields.</w:t>
      </w:r>
    </w:p>
    <w:p w14:paraId="729D16DB" w14:textId="3D034E7A" w:rsidR="000E5C12" w:rsidRDefault="000E5C12" w:rsidP="000E5C12">
      <w:pPr>
        <w:pStyle w:val="Content"/>
        <w:numPr>
          <w:ilvl w:val="3"/>
          <w:numId w:val="1"/>
        </w:numPr>
      </w:pPr>
      <w:r>
        <w:t>Also show their names as I typed them. The current names are the field names in the db.</w:t>
      </w:r>
    </w:p>
    <w:p w14:paraId="75FA16B0" w14:textId="16909B23" w:rsidR="000E5C12" w:rsidRDefault="000E5C12" w:rsidP="000E5C12">
      <w:pPr>
        <w:pStyle w:val="Content"/>
      </w:pPr>
    </w:p>
    <w:p w14:paraId="7BBCD335" w14:textId="77777777" w:rsidR="00FB7A93" w:rsidRDefault="00FB7A93">
      <w:pPr>
        <w:pStyle w:val="Content"/>
        <w:numPr>
          <w:ilvl w:val="0"/>
          <w:numId w:val="0"/>
        </w:numPr>
        <w:ind w:left="1440"/>
      </w:pPr>
    </w:p>
    <w:tbl>
      <w:tblPr>
        <w:tblpPr w:leftFromText="180" w:rightFromText="180" w:vertAnchor="text" w:horzAnchor="page" w:tblpX="737" w:tblpY="25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38"/>
      </w:tblGrid>
      <w:tr w:rsidR="00FB7A93" w14:paraId="0A014CD3" w14:textId="77777777">
        <w:trPr>
          <w:trHeight w:val="1618"/>
        </w:trPr>
        <w:tc>
          <w:tcPr>
            <w:tcW w:w="4138" w:type="dxa"/>
            <w:tcBorders>
              <w:top w:val="nil"/>
              <w:left w:val="nil"/>
              <w:bottom w:val="nil"/>
              <w:right w:val="nil"/>
            </w:tcBorders>
          </w:tcPr>
          <w:p w14:paraId="15FF9B9B" w14:textId="77777777" w:rsidR="00FB7A93" w:rsidRDefault="00FB7A93"/>
        </w:tc>
      </w:tr>
      <w:tr w:rsidR="00FB7A93" w14:paraId="1081304C" w14:textId="77777777">
        <w:trPr>
          <w:trHeight w:val="6523"/>
        </w:trPr>
        <w:tc>
          <w:tcPr>
            <w:tcW w:w="4138" w:type="dxa"/>
            <w:tcBorders>
              <w:top w:val="nil"/>
              <w:left w:val="nil"/>
              <w:bottom w:val="nil"/>
              <w:right w:val="nil"/>
            </w:tcBorders>
          </w:tcPr>
          <w:p w14:paraId="6EECE103" w14:textId="77777777" w:rsidR="00FB7A93" w:rsidRDefault="00FB7A93"/>
        </w:tc>
      </w:tr>
      <w:tr w:rsidR="00FB7A93" w14:paraId="2AE2B6A2" w14:textId="77777777">
        <w:trPr>
          <w:trHeight w:val="1854"/>
        </w:trPr>
        <w:tc>
          <w:tcPr>
            <w:tcW w:w="4138" w:type="dxa"/>
            <w:tcBorders>
              <w:top w:val="nil"/>
              <w:left w:val="nil"/>
              <w:bottom w:val="nil"/>
              <w:right w:val="nil"/>
            </w:tcBorders>
          </w:tcPr>
          <w:p w14:paraId="47267EFE" w14:textId="77777777" w:rsidR="00FB7A93" w:rsidRDefault="00FB7A93">
            <w:pPr>
              <w:rPr>
                <w:sz w:val="10"/>
                <w:szCs w:val="10"/>
              </w:rPr>
            </w:pPr>
          </w:p>
        </w:tc>
      </w:tr>
    </w:tbl>
    <w:p w14:paraId="56852EF4" w14:textId="77777777" w:rsidR="00FB7A93" w:rsidRDefault="00000000">
      <w:pPr>
        <w:spacing w:after="200"/>
      </w:pPr>
      <w:r>
        <w:br w:type="page"/>
      </w:r>
    </w:p>
    <w:tbl>
      <w:tblPr>
        <w:tblW w:w="9999" w:type="dxa"/>
        <w:tblInd w:w="40" w:type="dxa"/>
        <w:tblCellMar>
          <w:left w:w="0" w:type="dxa"/>
          <w:right w:w="0" w:type="dxa"/>
        </w:tblCellMar>
        <w:tblLook w:val="04A0" w:firstRow="1" w:lastRow="0" w:firstColumn="1" w:lastColumn="0" w:noHBand="0" w:noVBand="1"/>
      </w:tblPr>
      <w:tblGrid>
        <w:gridCol w:w="9999"/>
      </w:tblGrid>
      <w:tr w:rsidR="00FB7A93" w14:paraId="7BC1DA9E" w14:textId="77777777">
        <w:trPr>
          <w:trHeight w:val="3546"/>
        </w:trPr>
        <w:tc>
          <w:tcPr>
            <w:tcW w:w="9999" w:type="dxa"/>
          </w:tcPr>
          <w:p w14:paraId="4E673921" w14:textId="77777777" w:rsidR="00FB7A93" w:rsidRDefault="00000000">
            <w:pPr>
              <w:pStyle w:val="Title"/>
            </w:pPr>
            <w:r>
              <w:lastRenderedPageBreak/>
              <w:t>Nice to Have</w:t>
            </w:r>
          </w:p>
          <w:p w14:paraId="690795CE" w14:textId="77777777" w:rsidR="00FB7A93" w:rsidRDefault="00000000">
            <w:pPr>
              <w:pStyle w:val="Content"/>
              <w:numPr>
                <w:ilvl w:val="0"/>
                <w:numId w:val="7"/>
              </w:numPr>
            </w:pPr>
            <w:proofErr w:type="spellStart"/>
            <w:r>
              <w:t>Localisation</w:t>
            </w:r>
            <w:proofErr w:type="spellEnd"/>
            <w:r>
              <w:t xml:space="preserve"> (this is not required now but must be kept in mind)</w:t>
            </w:r>
          </w:p>
          <w:p w14:paraId="630AF279" w14:textId="77777777" w:rsidR="00FB7A93" w:rsidRDefault="00000000">
            <w:pPr>
              <w:pStyle w:val="Content"/>
            </w:pPr>
            <w:r>
              <w:t>Allow for all user messages and error messages to be retrieved from a Language Table where the table has</w:t>
            </w:r>
          </w:p>
          <w:p w14:paraId="360508B7" w14:textId="77777777" w:rsidR="00FB7A93" w:rsidRDefault="00000000">
            <w:pPr>
              <w:pStyle w:val="Content"/>
            </w:pPr>
            <w:r>
              <w:t>Id (int) autoincrement primary key</w:t>
            </w:r>
          </w:p>
          <w:p w14:paraId="7A2C1883" w14:textId="77777777" w:rsidR="00FB7A93" w:rsidRDefault="00000000">
            <w:pPr>
              <w:pStyle w:val="Content"/>
            </w:pPr>
            <w:r>
              <w:t>Code (int) a number issued to the Text for easy retrieval</w:t>
            </w:r>
          </w:p>
          <w:p w14:paraId="08B55719" w14:textId="77777777" w:rsidR="00FB7A93" w:rsidRDefault="00000000">
            <w:pPr>
              <w:pStyle w:val="Content"/>
            </w:pPr>
            <w:r>
              <w:t>Language (varchar 2) this will be EN and RO for now</w:t>
            </w:r>
          </w:p>
          <w:p w14:paraId="2FDB1726" w14:textId="77777777" w:rsidR="00FB7A93" w:rsidRDefault="00000000">
            <w:pPr>
              <w:pStyle w:val="Content"/>
            </w:pPr>
            <w:r>
              <w:t>Message (varchar 255) this will be the message to be displayed</w:t>
            </w:r>
          </w:p>
          <w:p w14:paraId="0313E812" w14:textId="77777777" w:rsidR="00FB7A93" w:rsidRDefault="00000000">
            <w:pPr>
              <w:pStyle w:val="Content"/>
            </w:pPr>
            <w:r>
              <w:t>Reviews and Ratings</w:t>
            </w:r>
          </w:p>
          <w:p w14:paraId="2DBAB728" w14:textId="77777777" w:rsidR="00FB7A93" w:rsidRDefault="00000000">
            <w:pPr>
              <w:pStyle w:val="Content"/>
            </w:pPr>
            <w:r>
              <w:t xml:space="preserve">In #3 20240424 at point 4 there is talk about the solution approval process. </w:t>
            </w:r>
          </w:p>
          <w:p w14:paraId="6F115159" w14:textId="77777777" w:rsidR="00FB7A93" w:rsidRDefault="00000000">
            <w:pPr>
              <w:pStyle w:val="Content"/>
            </w:pPr>
            <w:r>
              <w:t xml:space="preserve">It would be nice to be able to reject a solution (Change solution Status to 3) and at that point add a note to the solution with the reason for rejection. </w:t>
            </w:r>
          </w:p>
          <w:p w14:paraId="066AAFAF" w14:textId="77777777" w:rsidR="00FB7A93" w:rsidRDefault="00000000">
            <w:pPr>
              <w:pStyle w:val="Content"/>
            </w:pPr>
            <w:r>
              <w:t xml:space="preserve">This should send an email to the supplier that the solution was rejected with the reason typed in by the Admin. </w:t>
            </w:r>
          </w:p>
          <w:p w14:paraId="45E272DD" w14:textId="77777777" w:rsidR="00FB7A93" w:rsidRDefault="00000000">
            <w:pPr>
              <w:pStyle w:val="Content"/>
            </w:pPr>
            <w:r>
              <w:t>Supplier can then click a link in the email taking him to the Rejected Page where he can make changes and re-submit. At this point, Solution Status is back to 0</w:t>
            </w:r>
          </w:p>
          <w:p w14:paraId="1B5D5B29" w14:textId="77777777" w:rsidR="00FB7A93" w:rsidRDefault="00000000">
            <w:pPr>
              <w:pStyle w:val="Content"/>
            </w:pPr>
            <w:r>
              <w:t xml:space="preserve">When Admin views Status = 0 Solutions that have a Rejection Note, the Rejection note should be shown so that Admin can check if the reason for rejection was resolved by the supplier. Also, the date of the rejection must be shown as well as the date it was resubmitted. </w:t>
            </w:r>
          </w:p>
          <w:p w14:paraId="677EE352" w14:textId="77777777" w:rsidR="00FB7A93" w:rsidRDefault="00000000">
            <w:pPr>
              <w:pStyle w:val="Content"/>
            </w:pPr>
            <w:r>
              <w:t>Compare Tool</w:t>
            </w:r>
          </w:p>
          <w:p w14:paraId="09E3C02C" w14:textId="77777777" w:rsidR="00FB7A93" w:rsidRDefault="00000000">
            <w:pPr>
              <w:pStyle w:val="Content"/>
            </w:pPr>
            <w:r>
              <w:t xml:space="preserve">Add a compare </w:t>
            </w:r>
            <w:proofErr w:type="spellStart"/>
            <w:r>
              <w:t>tickbox</w:t>
            </w:r>
            <w:proofErr w:type="spellEnd"/>
            <w:r>
              <w:t xml:space="preserve"> after the Price on the Home Page Solution Filtering Tool</w:t>
            </w:r>
          </w:p>
          <w:p w14:paraId="0150035F" w14:textId="77777777" w:rsidR="00FB7A93" w:rsidRDefault="00000000">
            <w:pPr>
              <w:pStyle w:val="Content"/>
            </w:pPr>
            <w:r>
              <w:t xml:space="preserve">This column with a </w:t>
            </w:r>
            <w:proofErr w:type="spellStart"/>
            <w:r>
              <w:t>tickbox</w:t>
            </w:r>
            <w:proofErr w:type="spellEnd"/>
            <w:r>
              <w:t xml:space="preserve"> should be called “Compare” and it must be shown right after price.</w:t>
            </w:r>
          </w:p>
          <w:p w14:paraId="759E0D81" w14:textId="77777777" w:rsidR="00FB7A93" w:rsidRDefault="00000000">
            <w:pPr>
              <w:pStyle w:val="Content"/>
            </w:pPr>
            <w:r>
              <w:t xml:space="preserve">Once the user ticks the compare </w:t>
            </w:r>
            <w:proofErr w:type="spellStart"/>
            <w:r>
              <w:t>tickbox</w:t>
            </w:r>
            <w:proofErr w:type="spellEnd"/>
            <w:r>
              <w:t xml:space="preserve"> for the solution, the compare button placed as the heading of the column, can be pressed (disabled before any selection is made) and the Compare page is shows in the modal </w:t>
            </w:r>
            <w:r>
              <w:lastRenderedPageBreak/>
              <w:t xml:space="preserve">with each item (details of the Inverter, Solar Panels and Storage shown in the compare screen. The Field will be on the left hand side in the order they are captured on the New Solution screen and the values are </w:t>
            </w:r>
            <w:proofErr w:type="gramStart"/>
            <w:r>
              <w:t>shown  on</w:t>
            </w:r>
            <w:proofErr w:type="gramEnd"/>
            <w:r>
              <w:t xml:space="preserve"> the right hand side, up to 4 different solution can be compared. </w:t>
            </w:r>
          </w:p>
          <w:p w14:paraId="4B78FE55" w14:textId="77777777" w:rsidR="00FB7A93" w:rsidRDefault="00000000">
            <w:pPr>
              <w:pStyle w:val="Content"/>
            </w:pPr>
            <w:r>
              <w:t>If the user selects a 5</w:t>
            </w:r>
            <w:r>
              <w:rPr>
                <w:vertAlign w:val="superscript"/>
              </w:rPr>
              <w:t>th</w:t>
            </w:r>
            <w:r>
              <w:t xml:space="preserve"> solution to compare, the user is shown a warning message that says “A maximum of 4 solutions can be compared!”</w:t>
            </w:r>
          </w:p>
        </w:tc>
      </w:tr>
      <w:tr w:rsidR="00FB7A93" w14:paraId="56931C8E" w14:textId="77777777">
        <w:trPr>
          <w:trHeight w:val="5931"/>
        </w:trPr>
        <w:tc>
          <w:tcPr>
            <w:tcW w:w="9999" w:type="dxa"/>
          </w:tcPr>
          <w:p w14:paraId="56ECD423" w14:textId="77777777" w:rsidR="00FB7A93" w:rsidRDefault="00FB7A93">
            <w:pPr>
              <w:pStyle w:val="Content"/>
            </w:pPr>
          </w:p>
        </w:tc>
      </w:tr>
      <w:tr w:rsidR="00FB7A93" w14:paraId="7F5CCE5D" w14:textId="77777777">
        <w:trPr>
          <w:trHeight w:val="5931"/>
        </w:trPr>
        <w:tc>
          <w:tcPr>
            <w:tcW w:w="9999" w:type="dxa"/>
          </w:tcPr>
          <w:p w14:paraId="64BB4542" w14:textId="77777777" w:rsidR="00FB7A93" w:rsidRDefault="00000000">
            <w:pPr>
              <w:pStyle w:val="Content"/>
            </w:pPr>
            <w:r>
              <w:lastRenderedPageBreak/>
              <w:tab/>
            </w:r>
          </w:p>
        </w:tc>
      </w:tr>
    </w:tbl>
    <w:p w14:paraId="2665BA60" w14:textId="77777777" w:rsidR="00FB7A93" w:rsidRDefault="00FB7A93"/>
    <w:sectPr w:rsidR="00FB7A93">
      <w:headerReference w:type="default" r:id="rId9"/>
      <w:footerReference w:type="default" r:id="rId10"/>
      <w:pgSz w:w="12240" w:h="15840"/>
      <w:pgMar w:top="720" w:right="1151" w:bottom="720" w:left="1151"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00233" w14:textId="77777777" w:rsidR="00DC2202" w:rsidRDefault="00DC2202">
      <w:pPr>
        <w:spacing w:line="240" w:lineRule="auto"/>
      </w:pPr>
      <w:r>
        <w:separator/>
      </w:r>
    </w:p>
  </w:endnote>
  <w:endnote w:type="continuationSeparator" w:id="0">
    <w:p w14:paraId="75DA79D0" w14:textId="77777777" w:rsidR="00DC2202" w:rsidRDefault="00DC2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sdtPr>
    <w:sdtContent>
      <w:p w14:paraId="2F66FCAC" w14:textId="77777777" w:rsidR="00FB7A93" w:rsidRDefault="00000000">
        <w:pPr>
          <w:pStyle w:val="Footer"/>
          <w:jc w:val="center"/>
        </w:pPr>
        <w:r>
          <w:fldChar w:fldCharType="begin"/>
        </w:r>
        <w:r>
          <w:instrText xml:space="preserve"> PAGE   \* MERGEFORMAT </w:instrText>
        </w:r>
        <w:r>
          <w:fldChar w:fldCharType="separate"/>
        </w:r>
        <w:r>
          <w:t>1</w:t>
        </w:r>
        <w:r>
          <w:fldChar w:fldCharType="end"/>
        </w:r>
      </w:p>
    </w:sdtContent>
  </w:sdt>
  <w:p w14:paraId="1CF83159" w14:textId="77777777" w:rsidR="00FB7A93" w:rsidRDefault="00FB7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C0F6" w14:textId="77777777" w:rsidR="00DC2202" w:rsidRDefault="00DC2202">
      <w:r>
        <w:separator/>
      </w:r>
    </w:p>
  </w:footnote>
  <w:footnote w:type="continuationSeparator" w:id="0">
    <w:p w14:paraId="3A9D8CFC" w14:textId="77777777" w:rsidR="00DC2202" w:rsidRDefault="00DC2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2606B" w14:textId="77777777" w:rsidR="00FB7A93" w:rsidRDefault="00FB7A93"/>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4A0" w:firstRow="1" w:lastRow="0" w:firstColumn="1" w:lastColumn="0" w:noHBand="0" w:noVBand="1"/>
    </w:tblPr>
    <w:tblGrid>
      <w:gridCol w:w="9990"/>
    </w:tblGrid>
    <w:tr w:rsidR="00FB7A93" w14:paraId="18D624EF" w14:textId="77777777">
      <w:trPr>
        <w:trHeight w:val="978"/>
      </w:trPr>
      <w:tc>
        <w:tcPr>
          <w:tcW w:w="9990" w:type="dxa"/>
          <w:tcBorders>
            <w:top w:val="nil"/>
            <w:left w:val="nil"/>
            <w:bottom w:val="single" w:sz="36" w:space="0" w:color="34ABA2" w:themeColor="accent3"/>
            <w:right w:val="nil"/>
          </w:tcBorders>
        </w:tcPr>
        <w:p w14:paraId="1D09B7A0" w14:textId="77777777" w:rsidR="00FB7A93" w:rsidRDefault="00000000">
          <w:pPr>
            <w:pStyle w:val="Header"/>
          </w:pPr>
          <w:r>
            <w:t>Software Development Specifications Document</w:t>
          </w:r>
        </w:p>
      </w:tc>
    </w:tr>
  </w:tbl>
  <w:p w14:paraId="6A5393F4" w14:textId="77777777" w:rsidR="00FB7A93" w:rsidRDefault="00FB7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511E"/>
    <w:multiLevelType w:val="multilevel"/>
    <w:tmpl w:val="3AAA511E"/>
    <w:lvl w:ilvl="0">
      <w:start w:val="1"/>
      <w:numFmt w:val="decimal"/>
      <w:lvlText w:val="%1."/>
      <w:lvlJc w:val="left"/>
      <w:pPr>
        <w:ind w:left="640" w:hanging="360"/>
      </w:pPr>
      <w:rPr>
        <w:rFonts w:hint="default"/>
      </w:rPr>
    </w:lvl>
    <w:lvl w:ilvl="1">
      <w:start w:val="1"/>
      <w:numFmt w:val="lowerLetter"/>
      <w:pStyle w:val="Content"/>
      <w:lvlText w:val="%2."/>
      <w:lvlJc w:val="left"/>
      <w:pPr>
        <w:ind w:left="14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D4238E"/>
    <w:multiLevelType w:val="multilevel"/>
    <w:tmpl w:val="3DD423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410436"/>
    <w:multiLevelType w:val="multilevel"/>
    <w:tmpl w:val="584104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4F24B4"/>
    <w:multiLevelType w:val="multilevel"/>
    <w:tmpl w:val="7C4F2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5314751">
    <w:abstractNumId w:val="0"/>
  </w:num>
  <w:num w:numId="2" w16cid:durableId="1684091199">
    <w:abstractNumId w:val="1"/>
  </w:num>
  <w:num w:numId="3" w16cid:durableId="62602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9737732">
    <w:abstractNumId w:val="2"/>
  </w:num>
  <w:num w:numId="5" w16cid:durableId="907347787">
    <w:abstractNumId w:val="3"/>
  </w:num>
  <w:num w:numId="6" w16cid:durableId="1521553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815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385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6DA6"/>
    <w:rsid w:val="00010E81"/>
    <w:rsid w:val="0002482E"/>
    <w:rsid w:val="00050324"/>
    <w:rsid w:val="0005059D"/>
    <w:rsid w:val="000A0150"/>
    <w:rsid w:val="000A498C"/>
    <w:rsid w:val="000D6611"/>
    <w:rsid w:val="000E5C12"/>
    <w:rsid w:val="000E63C9"/>
    <w:rsid w:val="000F6B9E"/>
    <w:rsid w:val="001073C7"/>
    <w:rsid w:val="00130E9D"/>
    <w:rsid w:val="00142F0E"/>
    <w:rsid w:val="00150A6D"/>
    <w:rsid w:val="00185B35"/>
    <w:rsid w:val="00187C29"/>
    <w:rsid w:val="001C4B67"/>
    <w:rsid w:val="001D70E3"/>
    <w:rsid w:val="001E36FE"/>
    <w:rsid w:val="001F2BC8"/>
    <w:rsid w:val="001F5F6B"/>
    <w:rsid w:val="00243EBC"/>
    <w:rsid w:val="00246A35"/>
    <w:rsid w:val="00256E50"/>
    <w:rsid w:val="00265BA5"/>
    <w:rsid w:val="00284348"/>
    <w:rsid w:val="002A2723"/>
    <w:rsid w:val="002D7C53"/>
    <w:rsid w:val="002E7217"/>
    <w:rsid w:val="002F3331"/>
    <w:rsid w:val="002F467E"/>
    <w:rsid w:val="002F51F5"/>
    <w:rsid w:val="002F56F5"/>
    <w:rsid w:val="00312137"/>
    <w:rsid w:val="00314143"/>
    <w:rsid w:val="00330359"/>
    <w:rsid w:val="0033762F"/>
    <w:rsid w:val="00346A1F"/>
    <w:rsid w:val="00366C7E"/>
    <w:rsid w:val="00372630"/>
    <w:rsid w:val="00384EA3"/>
    <w:rsid w:val="0039423C"/>
    <w:rsid w:val="003A323F"/>
    <w:rsid w:val="003A39A1"/>
    <w:rsid w:val="003C2191"/>
    <w:rsid w:val="003D3863"/>
    <w:rsid w:val="003F62C2"/>
    <w:rsid w:val="004110DE"/>
    <w:rsid w:val="00414C92"/>
    <w:rsid w:val="00436A24"/>
    <w:rsid w:val="0043730C"/>
    <w:rsid w:val="0044085A"/>
    <w:rsid w:val="0046649E"/>
    <w:rsid w:val="004679CC"/>
    <w:rsid w:val="00476944"/>
    <w:rsid w:val="004A74E1"/>
    <w:rsid w:val="004B21A5"/>
    <w:rsid w:val="004E1C38"/>
    <w:rsid w:val="004F7D4F"/>
    <w:rsid w:val="005037F0"/>
    <w:rsid w:val="00516A86"/>
    <w:rsid w:val="005262C3"/>
    <w:rsid w:val="005275F6"/>
    <w:rsid w:val="00572102"/>
    <w:rsid w:val="0059326E"/>
    <w:rsid w:val="00596DA6"/>
    <w:rsid w:val="005B460A"/>
    <w:rsid w:val="005C2A32"/>
    <w:rsid w:val="005F1BB0"/>
    <w:rsid w:val="006462A5"/>
    <w:rsid w:val="00656C4D"/>
    <w:rsid w:val="00660DB6"/>
    <w:rsid w:val="00670C8E"/>
    <w:rsid w:val="006742A6"/>
    <w:rsid w:val="00680812"/>
    <w:rsid w:val="006B74BF"/>
    <w:rsid w:val="006C1B64"/>
    <w:rsid w:val="006E5716"/>
    <w:rsid w:val="006F6DC8"/>
    <w:rsid w:val="007011D3"/>
    <w:rsid w:val="007302B3"/>
    <w:rsid w:val="00730733"/>
    <w:rsid w:val="00730E3A"/>
    <w:rsid w:val="00736AAF"/>
    <w:rsid w:val="00743236"/>
    <w:rsid w:val="00765B2A"/>
    <w:rsid w:val="00783A34"/>
    <w:rsid w:val="007A5008"/>
    <w:rsid w:val="007C6B52"/>
    <w:rsid w:val="007D16C5"/>
    <w:rsid w:val="007F7771"/>
    <w:rsid w:val="00862FE4"/>
    <w:rsid w:val="0086389A"/>
    <w:rsid w:val="008673FB"/>
    <w:rsid w:val="008748EB"/>
    <w:rsid w:val="0087605E"/>
    <w:rsid w:val="008B1843"/>
    <w:rsid w:val="008B1FEE"/>
    <w:rsid w:val="00903C32"/>
    <w:rsid w:val="00916B16"/>
    <w:rsid w:val="009173B9"/>
    <w:rsid w:val="00927AB8"/>
    <w:rsid w:val="0093335D"/>
    <w:rsid w:val="0093613E"/>
    <w:rsid w:val="00943026"/>
    <w:rsid w:val="00966B81"/>
    <w:rsid w:val="009B46DB"/>
    <w:rsid w:val="009C7720"/>
    <w:rsid w:val="009F0206"/>
    <w:rsid w:val="00A018D1"/>
    <w:rsid w:val="00A01DCC"/>
    <w:rsid w:val="00A14191"/>
    <w:rsid w:val="00A20125"/>
    <w:rsid w:val="00A23AFA"/>
    <w:rsid w:val="00A31B3E"/>
    <w:rsid w:val="00A532F3"/>
    <w:rsid w:val="00A8489E"/>
    <w:rsid w:val="00AC1D9E"/>
    <w:rsid w:val="00AC29F3"/>
    <w:rsid w:val="00B00857"/>
    <w:rsid w:val="00B2154B"/>
    <w:rsid w:val="00B231E5"/>
    <w:rsid w:val="00B258A8"/>
    <w:rsid w:val="00B42464"/>
    <w:rsid w:val="00BA490E"/>
    <w:rsid w:val="00BC1B6D"/>
    <w:rsid w:val="00C02B87"/>
    <w:rsid w:val="00C4086D"/>
    <w:rsid w:val="00C41D6A"/>
    <w:rsid w:val="00C431AE"/>
    <w:rsid w:val="00C85A99"/>
    <w:rsid w:val="00CA1896"/>
    <w:rsid w:val="00CA4D8B"/>
    <w:rsid w:val="00CB12F2"/>
    <w:rsid w:val="00CB5B28"/>
    <w:rsid w:val="00CC4829"/>
    <w:rsid w:val="00CE786E"/>
    <w:rsid w:val="00CF5371"/>
    <w:rsid w:val="00D026C2"/>
    <w:rsid w:val="00D0323A"/>
    <w:rsid w:val="00D0559F"/>
    <w:rsid w:val="00D077E9"/>
    <w:rsid w:val="00D1345D"/>
    <w:rsid w:val="00D32FED"/>
    <w:rsid w:val="00D42CB7"/>
    <w:rsid w:val="00D43C72"/>
    <w:rsid w:val="00D5413D"/>
    <w:rsid w:val="00D55504"/>
    <w:rsid w:val="00D570A9"/>
    <w:rsid w:val="00D70D02"/>
    <w:rsid w:val="00D770C7"/>
    <w:rsid w:val="00D86945"/>
    <w:rsid w:val="00D90290"/>
    <w:rsid w:val="00D93962"/>
    <w:rsid w:val="00DC2202"/>
    <w:rsid w:val="00DD152F"/>
    <w:rsid w:val="00DD57C3"/>
    <w:rsid w:val="00DE213F"/>
    <w:rsid w:val="00DE3B57"/>
    <w:rsid w:val="00DE5ABA"/>
    <w:rsid w:val="00DF027C"/>
    <w:rsid w:val="00E00A32"/>
    <w:rsid w:val="00E22ACD"/>
    <w:rsid w:val="00E24C4D"/>
    <w:rsid w:val="00E261D0"/>
    <w:rsid w:val="00E34BFD"/>
    <w:rsid w:val="00E37312"/>
    <w:rsid w:val="00E620B0"/>
    <w:rsid w:val="00E81B40"/>
    <w:rsid w:val="00E95376"/>
    <w:rsid w:val="00E960EB"/>
    <w:rsid w:val="00EB273E"/>
    <w:rsid w:val="00EB350E"/>
    <w:rsid w:val="00EB751B"/>
    <w:rsid w:val="00ED4EF9"/>
    <w:rsid w:val="00EF555B"/>
    <w:rsid w:val="00F027BB"/>
    <w:rsid w:val="00F11DCF"/>
    <w:rsid w:val="00F162EA"/>
    <w:rsid w:val="00F44B7C"/>
    <w:rsid w:val="00F52787"/>
    <w:rsid w:val="00F52D27"/>
    <w:rsid w:val="00F55787"/>
    <w:rsid w:val="00F83527"/>
    <w:rsid w:val="00FB7A93"/>
    <w:rsid w:val="00FD583F"/>
    <w:rsid w:val="00FD7488"/>
    <w:rsid w:val="00FF16B4"/>
    <w:rsid w:val="22C16E9E"/>
    <w:rsid w:val="30756435"/>
    <w:rsid w:val="6F154D93"/>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412E"/>
  <w15:docId w15:val="{A948646E-D670-4053-B9EF-E1437519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8"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1" w:qFormat="1"/>
    <w:lsdException w:name="Table Theme" w:semiHidden="1" w:unhideWhenUsed="1"/>
    <w:lsdException w:name="Placeholder Text" w:unhideWhenUsed="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eastAsiaTheme="minorEastAsia"/>
      <w:b/>
      <w:color w:val="082A75" w:themeColor="text2"/>
      <w:sz w:val="28"/>
      <w:szCs w:val="22"/>
      <w:lang w:val="en-US" w:eastAsia="en-US"/>
    </w:rPr>
  </w:style>
  <w:style w:type="paragraph" w:styleId="Heading1">
    <w:name w:val="heading 1"/>
    <w:basedOn w:val="Normal"/>
    <w:link w:val="Heading1Char"/>
    <w:uiPriority w:val="4"/>
    <w:qFormat/>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style>
  <w:style w:type="paragraph" w:styleId="Header">
    <w:name w:val="header"/>
    <w:basedOn w:val="Normal"/>
    <w:link w:val="HeaderChar"/>
    <w:autoRedefine/>
    <w:uiPriority w:val="8"/>
    <w:unhideWhenUsed/>
    <w:qFormat/>
  </w:style>
  <w:style w:type="paragraph" w:styleId="Subtitle">
    <w:name w:val="Subtitle"/>
    <w:basedOn w:val="Normal"/>
    <w:link w:val="SubtitleChar"/>
    <w:autoRedefine/>
    <w:uiPriority w:val="2"/>
    <w:qFormat/>
    <w:pPr>
      <w:framePr w:hSpace="180" w:wrap="around" w:vAnchor="text" w:hAnchor="margin" w:y="1167"/>
    </w:pPr>
    <w:rPr>
      <w:b w:val="0"/>
      <w:caps/>
      <w:spacing w:val="20"/>
      <w:sz w:val="32"/>
    </w:rPr>
  </w:style>
  <w:style w:type="table" w:styleId="TableGrid">
    <w:name w:val="Table Grid"/>
    <w:basedOn w:val="TableNormal"/>
    <w:autoRedefine/>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autoRedefine/>
    <w:uiPriority w:val="1"/>
    <w:qFormat/>
    <w:pPr>
      <w:spacing w:after="200" w:line="240" w:lineRule="auto"/>
    </w:pPr>
    <w:rPr>
      <w:rFonts w:asciiTheme="majorHAnsi" w:eastAsiaTheme="majorEastAsia" w:hAnsiTheme="majorHAnsi" w:cstheme="majorBidi"/>
      <w:bCs/>
      <w:sz w:val="72"/>
      <w:szCs w:val="52"/>
    </w:rPr>
  </w:style>
  <w:style w:type="character" w:customStyle="1" w:styleId="BalloonTextChar">
    <w:name w:val="Balloon Text Char"/>
    <w:basedOn w:val="DefaultParagraphFont"/>
    <w:link w:val="BalloonText"/>
    <w:autoRedefine/>
    <w:uiPriority w:val="99"/>
    <w:semiHidden/>
    <w:qFormat/>
    <w:rPr>
      <w:rFonts w:ascii="Tahoma" w:hAnsi="Tahoma" w:cs="Tahoma"/>
      <w:sz w:val="16"/>
      <w:szCs w:val="16"/>
    </w:rPr>
  </w:style>
  <w:style w:type="character" w:customStyle="1" w:styleId="TitleChar">
    <w:name w:val="Title Char"/>
    <w:basedOn w:val="DefaultParagraphFont"/>
    <w:link w:val="Title"/>
    <w:autoRedefine/>
    <w:uiPriority w:val="1"/>
    <w:qFormat/>
    <w:rPr>
      <w:rFonts w:asciiTheme="majorHAnsi" w:eastAsiaTheme="majorEastAsia" w:hAnsiTheme="majorHAnsi" w:cstheme="majorBidi"/>
      <w:b/>
      <w:bCs/>
      <w:color w:val="082A75" w:themeColor="text2"/>
      <w:sz w:val="72"/>
      <w:szCs w:val="52"/>
    </w:rPr>
  </w:style>
  <w:style w:type="character" w:customStyle="1" w:styleId="SubtitleChar">
    <w:name w:val="Subtitle Char"/>
    <w:basedOn w:val="DefaultParagraphFont"/>
    <w:link w:val="Subtitle"/>
    <w:autoRedefine/>
    <w:uiPriority w:val="2"/>
    <w:qFormat/>
    <w:rPr>
      <w:rFonts w:eastAsiaTheme="minorEastAsia"/>
      <w:caps/>
      <w:color w:val="082A75" w:themeColor="text2"/>
      <w:spacing w:val="20"/>
      <w:sz w:val="32"/>
      <w:szCs w:val="22"/>
    </w:rPr>
  </w:style>
  <w:style w:type="character" w:customStyle="1" w:styleId="Heading1Char">
    <w:name w:val="Heading 1 Char"/>
    <w:basedOn w:val="DefaultParagraphFont"/>
    <w:link w:val="Heading1"/>
    <w:autoRedefine/>
    <w:uiPriority w:val="4"/>
    <w:qFormat/>
    <w:rPr>
      <w:rFonts w:asciiTheme="majorHAnsi" w:eastAsiaTheme="majorEastAsia" w:hAnsiTheme="majorHAnsi" w:cstheme="majorBidi"/>
      <w:b/>
      <w:color w:val="061F57" w:themeColor="text2" w:themeShade="BF"/>
      <w:kern w:val="28"/>
      <w:sz w:val="52"/>
      <w:szCs w:val="32"/>
    </w:rPr>
  </w:style>
  <w:style w:type="character" w:customStyle="1" w:styleId="HeaderChar">
    <w:name w:val="Header Char"/>
    <w:basedOn w:val="DefaultParagraphFont"/>
    <w:link w:val="Header"/>
    <w:autoRedefine/>
    <w:uiPriority w:val="8"/>
    <w:qFormat/>
  </w:style>
  <w:style w:type="character" w:customStyle="1" w:styleId="FooterChar">
    <w:name w:val="Footer Char"/>
    <w:basedOn w:val="DefaultParagraphFont"/>
    <w:link w:val="Footer"/>
    <w:autoRedefine/>
    <w:uiPriority w:val="99"/>
    <w:qFormat/>
    <w:rPr>
      <w:sz w:val="24"/>
      <w:szCs w:val="24"/>
    </w:rPr>
  </w:style>
  <w:style w:type="paragraph" w:customStyle="1" w:styleId="Name">
    <w:name w:val="Name"/>
    <w:basedOn w:val="Normal"/>
    <w:autoRedefine/>
    <w:uiPriority w:val="3"/>
    <w:qFormat/>
    <w:pPr>
      <w:spacing w:line="240" w:lineRule="auto"/>
      <w:jc w:val="right"/>
    </w:pPr>
  </w:style>
  <w:style w:type="character" w:customStyle="1" w:styleId="Heading2Char">
    <w:name w:val="Heading 2 Char"/>
    <w:basedOn w:val="DefaultParagraphFont"/>
    <w:link w:val="Heading2"/>
    <w:autoRedefine/>
    <w:uiPriority w:val="4"/>
    <w:qFormat/>
    <w:rPr>
      <w:rFonts w:eastAsiaTheme="majorEastAsia" w:cstheme="majorBidi"/>
      <w:color w:val="082A75" w:themeColor="text2"/>
      <w:sz w:val="36"/>
      <w:szCs w:val="26"/>
    </w:rPr>
  </w:style>
  <w:style w:type="character" w:styleId="PlaceholderText">
    <w:name w:val="Placeholder Text"/>
    <w:basedOn w:val="DefaultParagraphFont"/>
    <w:autoRedefine/>
    <w:uiPriority w:val="99"/>
    <w:unhideWhenUsed/>
    <w:qFormat/>
    <w:rPr>
      <w:color w:val="808080"/>
    </w:rPr>
  </w:style>
  <w:style w:type="paragraph" w:customStyle="1" w:styleId="Content">
    <w:name w:val="Content"/>
    <w:basedOn w:val="Normal"/>
    <w:link w:val="ContentChar"/>
    <w:autoRedefine/>
    <w:qFormat/>
    <w:pPr>
      <w:numPr>
        <w:ilvl w:val="1"/>
        <w:numId w:val="1"/>
      </w:numPr>
    </w:pPr>
    <w:rPr>
      <w:b w:val="0"/>
    </w:rPr>
  </w:style>
  <w:style w:type="paragraph" w:customStyle="1" w:styleId="EmphasisText">
    <w:name w:val="Emphasis Text"/>
    <w:basedOn w:val="Normal"/>
    <w:link w:val="EmphasisTextChar"/>
    <w:autoRedefine/>
    <w:qFormat/>
  </w:style>
  <w:style w:type="character" w:customStyle="1" w:styleId="ContentChar">
    <w:name w:val="Content Char"/>
    <w:basedOn w:val="DefaultParagraphFont"/>
    <w:link w:val="Content"/>
    <w:autoRedefine/>
    <w:qFormat/>
    <w:rPr>
      <w:rFonts w:eastAsiaTheme="minorEastAsia"/>
      <w:color w:val="082A75" w:themeColor="text2"/>
      <w:sz w:val="28"/>
      <w:szCs w:val="22"/>
      <w:lang w:val="en-US" w:eastAsia="en-US"/>
    </w:rPr>
  </w:style>
  <w:style w:type="character" w:customStyle="1" w:styleId="EmphasisTextChar">
    <w:name w:val="Emphasis Text Char"/>
    <w:basedOn w:val="DefaultParagraphFont"/>
    <w:link w:val="EmphasisText"/>
    <w:autoRedefine/>
    <w:qFormat/>
    <w:rPr>
      <w:rFonts w:eastAsiaTheme="minorEastAsia"/>
      <w:b/>
      <w:color w:val="082A75" w:themeColor="text2"/>
      <w:sz w:val="28"/>
      <w:szCs w:val="22"/>
    </w:rPr>
  </w:style>
  <w:style w:type="paragraph" w:styleId="NoSpacing">
    <w:name w:val="No Spacing"/>
    <w:link w:val="NoSpacingChar"/>
    <w:autoRedefine/>
    <w:uiPriority w:val="1"/>
    <w:qFormat/>
    <w:rPr>
      <w:rFonts w:eastAsiaTheme="minorEastAsia"/>
      <w:sz w:val="22"/>
      <w:szCs w:val="22"/>
      <w:lang w:val="en-US" w:eastAsia="en-US"/>
    </w:rPr>
  </w:style>
  <w:style w:type="character" w:customStyle="1" w:styleId="NoSpacingChar">
    <w:name w:val="No Spacing Char"/>
    <w:basedOn w:val="DefaultParagraphFont"/>
    <w:link w:val="NoSpacing"/>
    <w:autoRedefine/>
    <w:uiPriority w:val="1"/>
    <w:qFormat/>
    <w:rPr>
      <w:rFonts w:eastAsiaTheme="minorEastAsia"/>
      <w:sz w:val="22"/>
      <w:szCs w:val="22"/>
    </w:rPr>
  </w:style>
  <w:style w:type="paragraph" w:styleId="ListParagraph">
    <w:name w:val="List Paragraph"/>
    <w:basedOn w:val="Normal"/>
    <w:autoRedefine/>
    <w:uiPriority w:val="34"/>
    <w:unhideWhenUsed/>
    <w:qFormat/>
    <w:pPr>
      <w:ind w:left="720"/>
      <w:contextualSpacing/>
    </w:pPr>
  </w:style>
  <w:style w:type="character" w:styleId="Hyperlink">
    <w:name w:val="Hyperlink"/>
    <w:basedOn w:val="DefaultParagraphFont"/>
    <w:uiPriority w:val="99"/>
    <w:unhideWhenUsed/>
    <w:rsid w:val="0043730C"/>
    <w:rPr>
      <w:color w:val="3592CF" w:themeColor="hyperlink"/>
      <w:u w:val="single"/>
    </w:rPr>
  </w:style>
  <w:style w:type="character" w:styleId="UnresolvedMention">
    <w:name w:val="Unresolved Mention"/>
    <w:basedOn w:val="DefaultParagraphFont"/>
    <w:uiPriority w:val="99"/>
    <w:semiHidden/>
    <w:unhideWhenUsed/>
    <w:rsid w:val="0043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AppData\Local\Microsoft\Office\16.0\DTS\en-ZA%7bA754712A-2F0F-4188-8D49-AB65FBED8113%7d\%7bFEB3C005-B13D-4723-9605-0ABC24149C25%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Adrian Sandu</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{FEB3C005-B13D-4723-9605-0ABC24149C25}tf16392850_win32.dotx</Template>
  <TotalTime>4627</TotalTime>
  <Pages>24</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Sandu</cp:lastModifiedBy>
  <cp:revision>2</cp:revision>
  <cp:lastPrinted>2006-08-01T17:47:00Z</cp:lastPrinted>
  <dcterms:created xsi:type="dcterms:W3CDTF">2024-04-29T07:48:00Z</dcterms:created>
  <dcterms:modified xsi:type="dcterms:W3CDTF">2024-05-08T13:25:00Z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KSOProductBuildVer">
    <vt:lpwstr>1033-12.2.0.16731</vt:lpwstr>
  </property>
  <property fmtid="{D5CDD505-2E9C-101B-9397-08002B2CF9AE}" pid="4" name="ICV">
    <vt:lpwstr>25931E957DA34A5580DA4FC50D7805E8_12</vt:lpwstr>
  </property>
</Properties>
</file>